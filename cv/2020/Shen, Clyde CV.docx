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191AC" w14:textId="55C27FD6" w:rsidR="00E21C7A" w:rsidRPr="008204A4" w:rsidRDefault="00926BA7" w:rsidP="00FF387F">
      <w:pPr>
        <w:spacing w:after="0" w:line="240" w:lineRule="auto"/>
        <w:ind w:left="1134"/>
        <w:rPr>
          <w:rFonts w:asciiTheme="majorHAnsi" w:hAnsiTheme="majorHAnsi"/>
          <w:color w:val="000000"/>
          <w:sz w:val="18"/>
          <w:szCs w:val="56"/>
        </w:rPr>
      </w:pPr>
      <w:bookmarkStart w:id="0" w:name="_Hlk499037851"/>
      <w:r>
        <w:rPr>
          <w:rFonts w:asciiTheme="majorHAnsi" w:hAnsiTheme="majorHAnsi"/>
          <w:color w:val="000000"/>
          <w:sz w:val="56"/>
          <w:szCs w:val="56"/>
        </w:rPr>
        <w:t>Clyde Shen</w:t>
      </w:r>
    </w:p>
    <w:p w14:paraId="4ACE5AE3" w14:textId="16E90368" w:rsidR="00FF387F" w:rsidRPr="00B47F9D" w:rsidRDefault="00DC6981" w:rsidP="00FF387F">
      <w:pPr>
        <w:spacing w:after="0" w:line="240" w:lineRule="auto"/>
        <w:ind w:left="1134"/>
        <w:rPr>
          <w:rFonts w:asciiTheme="majorHAnsi" w:hAnsiTheme="majorHAnsi"/>
          <w:noProof/>
          <w:sz w:val="20"/>
          <w:szCs w:val="20"/>
          <w:lang w:eastAsia="en-AU"/>
        </w:rPr>
      </w:pPr>
      <w:r>
        <w:rPr>
          <w:rFonts w:asciiTheme="majorHAnsi" w:hAnsiTheme="majorHAnsi"/>
          <w:noProof/>
          <w:sz w:val="20"/>
          <w:szCs w:val="20"/>
          <w:lang w:eastAsia="en-AU"/>
        </w:rPr>
        <w:t>Address</w:t>
      </w:r>
      <w:r w:rsidR="00623D3F">
        <w:rPr>
          <w:rFonts w:asciiTheme="majorHAnsi" w:hAnsiTheme="majorHAnsi"/>
          <w:noProof/>
          <w:sz w:val="20"/>
          <w:szCs w:val="20"/>
          <w:lang w:eastAsia="en-AU"/>
        </w:rPr>
        <w:t xml:space="preserve">: 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2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3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Mulroy Pl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,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Pinehill, Auckland</w:t>
      </w:r>
      <w:r w:rsidR="003310A5">
        <w:rPr>
          <w:rFonts w:asciiTheme="majorHAnsi" w:hAnsiTheme="majorHAnsi"/>
          <w:noProof/>
          <w:sz w:val="20"/>
          <w:szCs w:val="20"/>
          <w:lang w:eastAsia="en-AU"/>
        </w:rPr>
        <w:t xml:space="preserve"> </w:t>
      </w:r>
      <w:r w:rsidR="00EE3C72">
        <w:rPr>
          <w:rFonts w:asciiTheme="majorHAnsi" w:hAnsiTheme="majorHAnsi"/>
          <w:noProof/>
          <w:sz w:val="20"/>
          <w:szCs w:val="20"/>
          <w:lang w:eastAsia="en-AU"/>
        </w:rPr>
        <w:t>0632</w:t>
      </w:r>
    </w:p>
    <w:p w14:paraId="6981836A" w14:textId="35FE7D3B" w:rsidR="008F55F9" w:rsidRDefault="00623D3F" w:rsidP="00FF387F">
      <w:pPr>
        <w:spacing w:after="0" w:line="240" w:lineRule="auto"/>
        <w:ind w:left="1134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Mobile:  </w:t>
      </w:r>
      <w:r w:rsidR="008C4532">
        <w:rPr>
          <w:rFonts w:asciiTheme="majorHAnsi" w:hAnsiTheme="majorHAnsi"/>
          <w:sz w:val="20"/>
          <w:szCs w:val="20"/>
        </w:rPr>
        <w:t xml:space="preserve"> </w:t>
      </w:r>
      <w:r w:rsidR="00176F5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021 0811 1443</w:t>
      </w:r>
      <w:r w:rsidR="00176F5B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sym w:font="Symbol" w:char="F0B7"/>
      </w:r>
      <w:r w:rsidR="0079793F">
        <w:rPr>
          <w:rFonts w:asciiTheme="majorHAnsi" w:hAnsiTheme="majorHAnsi"/>
          <w:sz w:val="20"/>
          <w:szCs w:val="20"/>
        </w:rPr>
        <w:t xml:space="preserve">  </w:t>
      </w:r>
      <w:r w:rsidR="00176F5B">
        <w:rPr>
          <w:rFonts w:asciiTheme="majorHAnsi" w:hAnsiTheme="majorHAnsi"/>
          <w:sz w:val="20"/>
          <w:szCs w:val="20"/>
        </w:rPr>
        <w:t xml:space="preserve">Email: </w:t>
      </w:r>
      <w:r w:rsidR="003D7CEB">
        <w:rPr>
          <w:rFonts w:asciiTheme="majorHAnsi" w:hAnsiTheme="majorHAnsi"/>
          <w:sz w:val="20"/>
          <w:szCs w:val="20"/>
        </w:rPr>
        <w:t xml:space="preserve"> </w:t>
      </w:r>
      <w:r w:rsidR="003310A5">
        <w:rPr>
          <w:rFonts w:asciiTheme="majorHAnsi" w:hAnsiTheme="majorHAnsi"/>
          <w:sz w:val="20"/>
          <w:szCs w:val="20"/>
        </w:rPr>
        <w:t>clyde1229@gmail.com</w:t>
      </w:r>
      <w:r w:rsidR="008F55F9">
        <w:rPr>
          <w:rFonts w:asciiTheme="majorHAnsi" w:hAnsiTheme="majorHAnsi"/>
          <w:sz w:val="20"/>
          <w:szCs w:val="20"/>
        </w:rPr>
        <w:t xml:space="preserve"> </w:t>
      </w:r>
    </w:p>
    <w:bookmarkEnd w:id="0"/>
    <w:p w14:paraId="289B6841" w14:textId="77777777" w:rsidR="00FF387F" w:rsidRPr="00B56645" w:rsidRDefault="00FF387F" w:rsidP="006824E8">
      <w:pPr>
        <w:pBdr>
          <w:top w:val="single" w:sz="8" w:space="1" w:color="A6A6A6"/>
          <w:bottom w:val="single" w:sz="8" w:space="1" w:color="A6A6A6"/>
        </w:pBdr>
        <w:spacing w:before="18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Profile</w:t>
      </w:r>
    </w:p>
    <w:p w14:paraId="5F623281" w14:textId="3031F36F" w:rsidR="00D342B6" w:rsidRPr="00AE371F" w:rsidRDefault="00D342B6" w:rsidP="00BF3743">
      <w:pPr>
        <w:tabs>
          <w:tab w:val="left" w:pos="1560"/>
        </w:tabs>
        <w:spacing w:before="120" w:after="120"/>
        <w:ind w:left="1571"/>
        <w:rPr>
          <w:sz w:val="20"/>
        </w:rPr>
      </w:pPr>
      <w:bookmarkStart w:id="1" w:name="_Hlk488046632"/>
      <w:r>
        <w:rPr>
          <w:rFonts w:asciiTheme="majorHAnsi" w:hAnsiTheme="majorHAnsi"/>
          <w:b/>
          <w:sz w:val="24"/>
        </w:rPr>
        <w:t>E</w:t>
      </w:r>
      <w:r w:rsidRPr="00AE371F">
        <w:rPr>
          <w:rFonts w:asciiTheme="majorHAnsi" w:hAnsiTheme="majorHAnsi"/>
          <w:b/>
          <w:sz w:val="24"/>
        </w:rPr>
        <w:t xml:space="preserve">xperienced software development professional with a recent track record of success </w:t>
      </w:r>
      <w:r>
        <w:rPr>
          <w:rFonts w:asciiTheme="majorHAnsi" w:hAnsiTheme="majorHAnsi"/>
          <w:b/>
          <w:sz w:val="24"/>
        </w:rPr>
        <w:t xml:space="preserve">in a range of sectors and a strong interest in </w:t>
      </w:r>
      <w:r w:rsidR="00435B14">
        <w:rPr>
          <w:rFonts w:asciiTheme="majorHAnsi" w:hAnsiTheme="majorHAnsi" w:hint="eastAsia"/>
          <w:b/>
          <w:sz w:val="24"/>
          <w:lang w:eastAsia="zh-CN"/>
        </w:rPr>
        <w:t>full</w:t>
      </w:r>
      <w:r w:rsidR="00435B14">
        <w:rPr>
          <w:rFonts w:asciiTheme="majorHAnsi" w:hAnsiTheme="majorHAnsi"/>
          <w:b/>
          <w:sz w:val="24"/>
        </w:rPr>
        <w:t xml:space="preserve"> stack </w:t>
      </w:r>
      <w:r>
        <w:rPr>
          <w:rFonts w:asciiTheme="majorHAnsi" w:hAnsiTheme="majorHAnsi"/>
          <w:b/>
          <w:sz w:val="24"/>
        </w:rPr>
        <w:t>development opportunities</w:t>
      </w:r>
    </w:p>
    <w:bookmarkEnd w:id="1"/>
    <w:p w14:paraId="553858ED" w14:textId="77777777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Outstanding range of IT programming and web development skills developed across a varied </w:t>
      </w:r>
      <w:r>
        <w:rPr>
          <w:sz w:val="21"/>
          <w:szCs w:val="21"/>
        </w:rPr>
        <w:t xml:space="preserve">recent </w:t>
      </w:r>
      <w:r w:rsidRPr="00AE371F">
        <w:rPr>
          <w:sz w:val="21"/>
          <w:szCs w:val="21"/>
        </w:rPr>
        <w:t>career path including</w:t>
      </w:r>
      <w:r>
        <w:rPr>
          <w:sz w:val="21"/>
          <w:szCs w:val="21"/>
        </w:rPr>
        <w:t xml:space="preserve"> as a developer</w:t>
      </w:r>
      <w:r w:rsidRPr="00AE371F">
        <w:rPr>
          <w:sz w:val="21"/>
          <w:szCs w:val="21"/>
        </w:rPr>
        <w:t xml:space="preserve"> working </w:t>
      </w:r>
      <w:r>
        <w:rPr>
          <w:sz w:val="21"/>
          <w:szCs w:val="21"/>
        </w:rPr>
        <w:t xml:space="preserve">in a </w:t>
      </w:r>
      <w:r w:rsidRPr="00AE371F">
        <w:rPr>
          <w:sz w:val="21"/>
          <w:szCs w:val="21"/>
        </w:rPr>
        <w:t>range of sectors</w:t>
      </w:r>
    </w:p>
    <w:p w14:paraId="6DB86E2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Experienced in </w:t>
      </w:r>
      <w:r>
        <w:rPr>
          <w:sz w:val="21"/>
          <w:szCs w:val="21"/>
        </w:rPr>
        <w:t xml:space="preserve">and skilled in providing innovative and creative solutions to </w:t>
      </w:r>
      <w:r w:rsidRPr="00AE371F">
        <w:rPr>
          <w:sz w:val="21"/>
          <w:szCs w:val="21"/>
        </w:rPr>
        <w:t xml:space="preserve">technology </w:t>
      </w:r>
      <w:r>
        <w:rPr>
          <w:sz w:val="21"/>
          <w:szCs w:val="21"/>
        </w:rPr>
        <w:t xml:space="preserve">development and </w:t>
      </w:r>
      <w:r w:rsidRPr="00AE371F">
        <w:rPr>
          <w:sz w:val="21"/>
          <w:szCs w:val="21"/>
        </w:rPr>
        <w:t xml:space="preserve">implementation </w:t>
      </w:r>
      <w:r>
        <w:rPr>
          <w:sz w:val="21"/>
          <w:szCs w:val="21"/>
        </w:rPr>
        <w:t>challenges</w:t>
      </w:r>
    </w:p>
    <w:p w14:paraId="5766201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fast learner, with a substantial ability to absorb and assimilate new information particularly in relation to computer languages, programming, application development and technology</w:t>
      </w:r>
    </w:p>
    <w:p w14:paraId="03E9D113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Highly developed organisation and time management skills, able to prioritise multiple tasks, work under pressure and meet deadlines</w:t>
      </w:r>
    </w:p>
    <w:p w14:paraId="3C067AA7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Excellent communication</w:t>
      </w:r>
      <w:r>
        <w:rPr>
          <w:sz w:val="21"/>
          <w:szCs w:val="21"/>
        </w:rPr>
        <w:t xml:space="preserve"> and </w:t>
      </w:r>
      <w:r w:rsidRPr="00AE371F">
        <w:rPr>
          <w:sz w:val="21"/>
          <w:szCs w:val="21"/>
        </w:rPr>
        <w:t>interpersonal skills complementing the ability to relate to others and to build positive relationships with all stakeholders</w:t>
      </w:r>
    </w:p>
    <w:p w14:paraId="5F9C2DB6" w14:textId="77777777" w:rsidR="00D342B6" w:rsidRPr="00AE371F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 xml:space="preserve">Ability to work independently, to lead and to work as part of a team and </w:t>
      </w:r>
      <w:r>
        <w:rPr>
          <w:sz w:val="21"/>
          <w:szCs w:val="21"/>
        </w:rPr>
        <w:t xml:space="preserve">proven </w:t>
      </w:r>
      <w:r w:rsidRPr="00AE371F">
        <w:rPr>
          <w:sz w:val="21"/>
          <w:szCs w:val="21"/>
        </w:rPr>
        <w:t>experience</w:t>
      </w:r>
      <w:r>
        <w:rPr>
          <w:sz w:val="21"/>
          <w:szCs w:val="21"/>
        </w:rPr>
        <w:t xml:space="preserve"> in leading and mentoring software development </w:t>
      </w:r>
      <w:r w:rsidRPr="00AE371F">
        <w:rPr>
          <w:sz w:val="21"/>
          <w:szCs w:val="21"/>
        </w:rPr>
        <w:t>team members</w:t>
      </w:r>
      <w:r>
        <w:rPr>
          <w:sz w:val="21"/>
          <w:szCs w:val="21"/>
        </w:rPr>
        <w:t xml:space="preserve"> and in creative problem solving</w:t>
      </w:r>
    </w:p>
    <w:p w14:paraId="05927F2E" w14:textId="3B58A015" w:rsidR="00D342B6" w:rsidRDefault="00D342B6" w:rsidP="00D342B6">
      <w:pPr>
        <w:numPr>
          <w:ilvl w:val="0"/>
          <w:numId w:val="1"/>
        </w:numPr>
        <w:tabs>
          <w:tab w:val="left" w:pos="1560"/>
        </w:tabs>
        <w:spacing w:before="60" w:after="0"/>
        <w:ind w:left="1570" w:hanging="432"/>
        <w:rPr>
          <w:sz w:val="21"/>
          <w:szCs w:val="21"/>
        </w:rPr>
      </w:pPr>
      <w:r w:rsidRPr="00AE371F">
        <w:rPr>
          <w:sz w:val="21"/>
          <w:szCs w:val="21"/>
        </w:rPr>
        <w:t>A passion for technology, researching and keeping updated with technology to stay informed about the latest solutions for future implementation</w:t>
      </w:r>
    </w:p>
    <w:p w14:paraId="7D4DE0A5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Career Summary</w:t>
      </w:r>
    </w:p>
    <w:tbl>
      <w:tblPr>
        <w:tblW w:w="9263" w:type="dxa"/>
        <w:tblInd w:w="993" w:type="dxa"/>
        <w:tblLook w:val="00A0" w:firstRow="1" w:lastRow="0" w:firstColumn="1" w:lastColumn="0" w:noHBand="0" w:noVBand="0"/>
      </w:tblPr>
      <w:tblGrid>
        <w:gridCol w:w="3685"/>
        <w:gridCol w:w="3969"/>
        <w:gridCol w:w="1609"/>
      </w:tblGrid>
      <w:tr w:rsidR="00D0409D" w:rsidRPr="0079793F" w14:paraId="4EC6C6AF" w14:textId="77777777" w:rsidTr="00FB37E4">
        <w:trPr>
          <w:trHeight w:val="72"/>
        </w:trPr>
        <w:tc>
          <w:tcPr>
            <w:tcW w:w="3685" w:type="dxa"/>
          </w:tcPr>
          <w:p w14:paraId="7EE11774" w14:textId="2D9886D4" w:rsidR="00D0409D" w:rsidRPr="00D0409D" w:rsidRDefault="00D0409D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  <w:lang w:val="en-NZ"/>
              </w:rPr>
            </w:pPr>
            <w:r>
              <w:rPr>
                <w:rFonts w:asciiTheme="majorHAnsi" w:hAnsiTheme="majorHAnsi"/>
                <w:b/>
                <w:sz w:val="21"/>
                <w:szCs w:val="21"/>
                <w:lang w:val="en-NZ"/>
              </w:rPr>
              <w:t xml:space="preserve"> Full Stack Developer</w:t>
            </w:r>
          </w:p>
        </w:tc>
        <w:tc>
          <w:tcPr>
            <w:tcW w:w="3969" w:type="dxa"/>
          </w:tcPr>
          <w:p w14:paraId="1C4DC031" w14:textId="3932652F" w:rsidR="00D0409D" w:rsidRDefault="00D0409D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Dasset</w:t>
            </w:r>
            <w:r w:rsidR="001167A1">
              <w:rPr>
                <w:rFonts w:asciiTheme="majorHAnsi" w:hAnsiTheme="majorHAnsi"/>
                <w:sz w:val="21"/>
                <w:szCs w:val="21"/>
              </w:rPr>
              <w:t>,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 Auckland</w:t>
            </w:r>
          </w:p>
        </w:tc>
        <w:tc>
          <w:tcPr>
            <w:tcW w:w="1609" w:type="dxa"/>
          </w:tcPr>
          <w:p w14:paraId="6DD2E5CC" w14:textId="492BBA57" w:rsidR="00D0409D" w:rsidRDefault="00D0409D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2020 - current</w:t>
            </w:r>
          </w:p>
        </w:tc>
      </w:tr>
      <w:tr w:rsidR="00FB37E4" w:rsidRPr="0079793F" w14:paraId="2E31F0E3" w14:textId="77777777" w:rsidTr="00FB37E4">
        <w:trPr>
          <w:trHeight w:val="72"/>
        </w:trPr>
        <w:tc>
          <w:tcPr>
            <w:tcW w:w="3685" w:type="dxa"/>
          </w:tcPr>
          <w:p w14:paraId="2A7F03CC" w14:textId="2C2DA04C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435B14">
              <w:rPr>
                <w:rFonts w:asciiTheme="majorHAnsi" w:hAnsiTheme="majorHAnsi"/>
                <w:b/>
                <w:sz w:val="21"/>
                <w:szCs w:val="21"/>
              </w:rPr>
              <w:t>Full Stack</w:t>
            </w: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Developer</w:t>
            </w:r>
          </w:p>
        </w:tc>
        <w:tc>
          <w:tcPr>
            <w:tcW w:w="3969" w:type="dxa"/>
          </w:tcPr>
          <w:p w14:paraId="65C182CC" w14:textId="4C92F631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Sphere Identity, </w:t>
            </w:r>
            <w:r w:rsidR="00D0409D">
              <w:rPr>
                <w:rFonts w:asciiTheme="majorHAnsi" w:hAnsiTheme="majorHAnsi"/>
                <w:sz w:val="21"/>
                <w:szCs w:val="21"/>
              </w:rPr>
              <w:t>Auckland</w:t>
            </w:r>
          </w:p>
        </w:tc>
        <w:tc>
          <w:tcPr>
            <w:tcW w:w="1609" w:type="dxa"/>
          </w:tcPr>
          <w:p w14:paraId="4BC3B635" w14:textId="1E2E7DD8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2019 - </w:t>
            </w:r>
            <w:r w:rsidR="00D0409D">
              <w:rPr>
                <w:rFonts w:asciiTheme="majorHAnsi" w:hAnsiTheme="majorHAnsi"/>
                <w:sz w:val="21"/>
                <w:szCs w:val="21"/>
              </w:rPr>
              <w:t>2020</w:t>
            </w:r>
          </w:p>
        </w:tc>
      </w:tr>
      <w:tr w:rsidR="00FB37E4" w:rsidRPr="0079793F" w14:paraId="1777CEDC" w14:textId="77777777" w:rsidTr="00FB37E4">
        <w:trPr>
          <w:trHeight w:val="72"/>
        </w:trPr>
        <w:tc>
          <w:tcPr>
            <w:tcW w:w="3685" w:type="dxa"/>
          </w:tcPr>
          <w:p w14:paraId="62A42884" w14:textId="780745DE" w:rsidR="00FB37E4" w:rsidRPr="0079793F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2" w:name="_Hlk489529297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D0409D">
              <w:rPr>
                <w:rFonts w:asciiTheme="majorHAnsi" w:hAnsiTheme="majorHAnsi"/>
                <w:b/>
                <w:sz w:val="21"/>
                <w:szCs w:val="21"/>
              </w:rPr>
              <w:t>Full Stack Developer</w:t>
            </w:r>
          </w:p>
        </w:tc>
        <w:tc>
          <w:tcPr>
            <w:tcW w:w="3969" w:type="dxa"/>
          </w:tcPr>
          <w:p w14:paraId="4EB3303C" w14:textId="6723C8B3" w:rsidR="00FB37E4" w:rsidRPr="0079793F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3" w:name="_Hlk489529257"/>
            <w:r>
              <w:rPr>
                <w:rFonts w:asciiTheme="majorHAnsi" w:hAnsiTheme="majorHAnsi"/>
                <w:sz w:val="21"/>
                <w:szCs w:val="21"/>
              </w:rPr>
              <w:t>Zambion, Hamilton</w:t>
            </w:r>
            <w:bookmarkEnd w:id="3"/>
          </w:p>
        </w:tc>
        <w:tc>
          <w:tcPr>
            <w:tcW w:w="1609" w:type="dxa"/>
          </w:tcPr>
          <w:p w14:paraId="4B4E574C" w14:textId="0AA5F998" w:rsidR="00FB37E4" w:rsidRPr="0079793F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 w:rsidRPr="0079793F">
              <w:rPr>
                <w:rFonts w:asciiTheme="majorHAnsi" w:hAnsiTheme="majorHAnsi"/>
                <w:sz w:val="21"/>
                <w:szCs w:val="21"/>
              </w:rPr>
              <w:t>20</w:t>
            </w:r>
            <w:r>
              <w:rPr>
                <w:rFonts w:asciiTheme="majorHAnsi" w:hAnsiTheme="majorHAnsi"/>
                <w:sz w:val="21"/>
                <w:szCs w:val="21"/>
              </w:rPr>
              <w:t>16</w:t>
            </w:r>
            <w:r w:rsidRPr="0079793F">
              <w:rPr>
                <w:rFonts w:asciiTheme="majorHAnsi" w:hAnsiTheme="majorHAnsi"/>
                <w:sz w:val="21"/>
                <w:szCs w:val="21"/>
              </w:rPr>
              <w:t xml:space="preserve"> - </w:t>
            </w:r>
            <w:r>
              <w:rPr>
                <w:rFonts w:asciiTheme="majorHAnsi" w:hAnsiTheme="majorHAnsi"/>
                <w:sz w:val="21"/>
                <w:szCs w:val="21"/>
              </w:rPr>
              <w:t xml:space="preserve">2019 </w:t>
            </w:r>
          </w:p>
        </w:tc>
      </w:tr>
      <w:tr w:rsidR="00FB37E4" w:rsidRPr="0079793F" w14:paraId="4D9306A0" w14:textId="77777777" w:rsidTr="00FB37E4">
        <w:trPr>
          <w:trHeight w:val="72"/>
        </w:trPr>
        <w:tc>
          <w:tcPr>
            <w:tcW w:w="3685" w:type="dxa"/>
          </w:tcPr>
          <w:p w14:paraId="384C5772" w14:textId="662E2415" w:rsidR="00FB37E4" w:rsidRDefault="00FB37E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bookmarkStart w:id="4" w:name="_Hlk489529420"/>
            <w:bookmarkEnd w:id="2"/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D0409D">
              <w:rPr>
                <w:rFonts w:asciiTheme="majorHAnsi" w:hAnsiTheme="majorHAnsi"/>
                <w:b/>
                <w:sz w:val="21"/>
                <w:szCs w:val="21"/>
              </w:rPr>
              <w:t>Full Stack Developer</w:t>
            </w:r>
          </w:p>
        </w:tc>
        <w:tc>
          <w:tcPr>
            <w:tcW w:w="3969" w:type="dxa"/>
          </w:tcPr>
          <w:p w14:paraId="63C387B4" w14:textId="5CADBDE1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Central Station Software, Auckland</w:t>
            </w:r>
          </w:p>
        </w:tc>
        <w:tc>
          <w:tcPr>
            <w:tcW w:w="1609" w:type="dxa"/>
          </w:tcPr>
          <w:p w14:paraId="5F39F5AE" w14:textId="105A448C" w:rsidR="00FB37E4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2015 - 2016</w:t>
            </w:r>
          </w:p>
        </w:tc>
      </w:tr>
      <w:tr w:rsidR="00FB37E4" w:rsidRPr="0079793F" w14:paraId="7F05B18D" w14:textId="77777777" w:rsidTr="00FB37E4">
        <w:trPr>
          <w:trHeight w:val="72"/>
        </w:trPr>
        <w:tc>
          <w:tcPr>
            <w:tcW w:w="3685" w:type="dxa"/>
          </w:tcPr>
          <w:p w14:paraId="3BBA6D9A" w14:textId="214491F4" w:rsidR="00FB37E4" w:rsidRDefault="00A41604" w:rsidP="00FB37E4">
            <w:pPr>
              <w:spacing w:after="60"/>
              <w:jc w:val="both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Pr="00A41604">
              <w:rPr>
                <w:rFonts w:asciiTheme="majorHAnsi" w:hAnsiTheme="majorHAnsi"/>
                <w:b/>
                <w:sz w:val="21"/>
                <w:szCs w:val="21"/>
              </w:rPr>
              <w:t>Development Team Lead</w:t>
            </w:r>
          </w:p>
        </w:tc>
        <w:tc>
          <w:tcPr>
            <w:tcW w:w="3969" w:type="dxa"/>
          </w:tcPr>
          <w:p w14:paraId="7A0B8625" w14:textId="7CF75B7E" w:rsidR="00FB37E4" w:rsidRDefault="00FB37E4" w:rsidP="00FB37E4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bookmarkStart w:id="5" w:name="_Hlk499038423"/>
            <w:r>
              <w:rPr>
                <w:rFonts w:asciiTheme="majorHAnsi" w:hAnsiTheme="majorHAnsi"/>
                <w:sz w:val="21"/>
                <w:szCs w:val="21"/>
              </w:rPr>
              <w:t xml:space="preserve">Tang Ren Ltd, Auckland </w:t>
            </w:r>
            <w:bookmarkEnd w:id="5"/>
          </w:p>
        </w:tc>
        <w:tc>
          <w:tcPr>
            <w:tcW w:w="1609" w:type="dxa"/>
          </w:tcPr>
          <w:p w14:paraId="27262FD4" w14:textId="387DDFF8" w:rsidR="00FB37E4" w:rsidRDefault="00FB37E4" w:rsidP="00FB37E4">
            <w:pPr>
              <w:spacing w:after="60"/>
              <w:jc w:val="right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2014 - 2015</w:t>
            </w:r>
          </w:p>
        </w:tc>
      </w:tr>
    </w:tbl>
    <w:p w14:paraId="2C08A544" w14:textId="77777777" w:rsidR="00D342B6" w:rsidRPr="00B56645" w:rsidRDefault="00D342B6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6" w:name="_Hlk508125303"/>
      <w:bookmarkEnd w:id="4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Education and Qualifications</w:t>
      </w:r>
    </w:p>
    <w:bookmarkEnd w:id="6"/>
    <w:p w14:paraId="62B8DEB1" w14:textId="77777777" w:rsidR="00D342B6" w:rsidRPr="00AC39DB" w:rsidRDefault="00D342B6" w:rsidP="00D342B6">
      <w:pPr>
        <w:tabs>
          <w:tab w:val="left" w:pos="1560"/>
        </w:tabs>
        <w:spacing w:before="20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 xml:space="preserve">Bachelor of Computing and Mathematical Sciences, </w:t>
      </w:r>
      <w:r w:rsidRPr="00E61060">
        <w:rPr>
          <w:sz w:val="21"/>
          <w:szCs w:val="21"/>
        </w:rPr>
        <w:t>Auckland University of Technology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   2013</w:t>
      </w:r>
    </w:p>
    <w:p w14:paraId="694426F5" w14:textId="77777777" w:rsidR="00D342B6" w:rsidRPr="00D631B6" w:rsidRDefault="00D342B6" w:rsidP="00D342B6">
      <w:pPr>
        <w:pStyle w:val="ListParagraph"/>
        <w:numPr>
          <w:ilvl w:val="0"/>
          <w:numId w:val="33"/>
        </w:numPr>
        <w:tabs>
          <w:tab w:val="left" w:pos="1560"/>
        </w:tabs>
        <w:spacing w:before="60" w:after="60"/>
        <w:ind w:right="1134"/>
        <w:rPr>
          <w:sz w:val="21"/>
          <w:szCs w:val="21"/>
        </w:rPr>
      </w:pPr>
      <w:r>
        <w:rPr>
          <w:sz w:val="21"/>
          <w:szCs w:val="21"/>
        </w:rPr>
        <w:t>Major Computer Science</w:t>
      </w:r>
    </w:p>
    <w:p w14:paraId="76976C1A" w14:textId="77777777" w:rsidR="00D342B6" w:rsidRPr="00D631B6" w:rsidRDefault="00D342B6" w:rsidP="00D342B6">
      <w:pPr>
        <w:tabs>
          <w:tab w:val="left" w:pos="1560"/>
        </w:tabs>
        <w:spacing w:before="60" w:after="60"/>
        <w:ind w:left="1134"/>
        <w:rPr>
          <w:sz w:val="21"/>
          <w:szCs w:val="21"/>
        </w:rPr>
      </w:pPr>
      <w:r>
        <w:rPr>
          <w:b/>
          <w:sz w:val="21"/>
          <w:szCs w:val="21"/>
        </w:rPr>
        <w:t>Oracle Certified Associate</w:t>
      </w:r>
      <w:r w:rsidRPr="00C3191E">
        <w:rPr>
          <w:sz w:val="21"/>
          <w:szCs w:val="21"/>
        </w:rPr>
        <w:t>, Java SE 7 Programmer (OCAJP 7)</w:t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</w:r>
      <w:r w:rsidRPr="00AC39DB">
        <w:rPr>
          <w:sz w:val="21"/>
          <w:szCs w:val="21"/>
        </w:rPr>
        <w:tab/>
        <w:t xml:space="preserve">  </w:t>
      </w:r>
      <w:r>
        <w:rPr>
          <w:sz w:val="21"/>
          <w:szCs w:val="21"/>
        </w:rPr>
        <w:t xml:space="preserve"> </w:t>
      </w:r>
      <w:r w:rsidRPr="00AC39DB">
        <w:rPr>
          <w:sz w:val="21"/>
          <w:szCs w:val="21"/>
        </w:rPr>
        <w:t xml:space="preserve">     </w:t>
      </w:r>
      <w:r>
        <w:rPr>
          <w:sz w:val="21"/>
          <w:szCs w:val="21"/>
        </w:rPr>
        <w:t>2013</w:t>
      </w:r>
    </w:p>
    <w:p w14:paraId="797B8F73" w14:textId="7000F4C6" w:rsidR="00926BA7" w:rsidRPr="00B56645" w:rsidRDefault="00926BA7" w:rsidP="0029512A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Technical Expertise</w:t>
      </w:r>
    </w:p>
    <w:tbl>
      <w:tblPr>
        <w:tblStyle w:val="TableGrid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7720"/>
      </w:tblGrid>
      <w:tr w:rsidR="00D0409D" w14:paraId="36F8510E" w14:textId="77777777" w:rsidTr="00BF3743">
        <w:tc>
          <w:tcPr>
            <w:tcW w:w="1276" w:type="dxa"/>
          </w:tcPr>
          <w:p w14:paraId="59C3C4A1" w14:textId="3EF73582" w:rsidR="00D0409D" w:rsidRDefault="00D0409D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/>
                <w:sz w:val="21"/>
                <w:szCs w:val="21"/>
                <w:lang w:val="en-US"/>
              </w:rPr>
            </w:pPr>
            <w:r>
              <w:rPr>
                <w:rFonts w:cs="Calibri"/>
                <w:b/>
                <w:sz w:val="21"/>
                <w:szCs w:val="21"/>
                <w:lang w:val="en-US"/>
              </w:rPr>
              <w:t>Front-end</w:t>
            </w:r>
          </w:p>
        </w:tc>
        <w:tc>
          <w:tcPr>
            <w:tcW w:w="7791" w:type="dxa"/>
          </w:tcPr>
          <w:p w14:paraId="465B487A" w14:textId="54220740" w:rsidR="00D0409D" w:rsidRPr="00D0409D" w:rsidRDefault="00D0409D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Cs/>
                <w:sz w:val="21"/>
                <w:szCs w:val="21"/>
                <w:lang w:val="en-US"/>
              </w:rPr>
            </w:pP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React, Aurelia, </w:t>
            </w:r>
            <w:r w:rsidR="002521EE">
              <w:rPr>
                <w:rFonts w:cs="Calibri"/>
                <w:bCs/>
                <w:sz w:val="21"/>
                <w:szCs w:val="21"/>
                <w:lang w:val="en-US"/>
              </w:rPr>
              <w:t>AWS Amplify, AWS AppSync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>,</w:t>
            </w:r>
            <w:r w:rsidR="00E239EA">
              <w:rPr>
                <w:rFonts w:cs="Calibri"/>
                <w:bCs/>
                <w:sz w:val="21"/>
                <w:szCs w:val="21"/>
                <w:lang w:val="en-US"/>
              </w:rPr>
              <w:t xml:space="preserve"> </w:t>
            </w:r>
            <w:proofErr w:type="spellStart"/>
            <w:r w:rsidR="00E239EA">
              <w:rPr>
                <w:rFonts w:cs="Calibri"/>
                <w:bCs/>
                <w:sz w:val="21"/>
                <w:szCs w:val="21"/>
                <w:lang w:val="en-US"/>
              </w:rPr>
              <w:t>Axios</w:t>
            </w:r>
            <w:proofErr w:type="spellEnd"/>
            <w:r w:rsidR="00E239EA">
              <w:rPr>
                <w:rFonts w:cs="Calibri"/>
                <w:bCs/>
                <w:sz w:val="21"/>
                <w:szCs w:val="21"/>
                <w:lang w:val="en-US"/>
              </w:rPr>
              <w:t>,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 Webpack</w:t>
            </w:r>
            <w:r w:rsidR="002521EE">
              <w:rPr>
                <w:rFonts w:cs="Calibri"/>
                <w:bCs/>
                <w:sz w:val="21"/>
                <w:szCs w:val="21"/>
                <w:lang w:val="en-US"/>
              </w:rPr>
              <w:t>,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 xml:space="preserve"> 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>HTML5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>,</w:t>
            </w:r>
            <w:r w:rsidR="002521EE">
              <w:rPr>
                <w:rFonts w:cs="Calibri"/>
                <w:bCs/>
                <w:sz w:val="21"/>
                <w:szCs w:val="21"/>
                <w:lang w:val="en-US"/>
              </w:rPr>
              <w:t xml:space="preserve"> JavaScript, CSS, 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>jQuery</w:t>
            </w:r>
          </w:p>
        </w:tc>
      </w:tr>
      <w:tr w:rsidR="00D0409D" w14:paraId="1E2E8922" w14:textId="77777777" w:rsidTr="00BF3743">
        <w:tc>
          <w:tcPr>
            <w:tcW w:w="1276" w:type="dxa"/>
          </w:tcPr>
          <w:p w14:paraId="6F4A4CAA" w14:textId="4BB9A271" w:rsidR="00D0409D" w:rsidRDefault="00D0409D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/>
                <w:sz w:val="21"/>
                <w:szCs w:val="21"/>
                <w:lang w:val="en-US"/>
              </w:rPr>
            </w:pPr>
            <w:r>
              <w:rPr>
                <w:rFonts w:cs="Calibri"/>
                <w:b/>
                <w:sz w:val="21"/>
                <w:szCs w:val="21"/>
                <w:lang w:val="en-US"/>
              </w:rPr>
              <w:t>Back-end</w:t>
            </w:r>
          </w:p>
        </w:tc>
        <w:tc>
          <w:tcPr>
            <w:tcW w:w="7791" w:type="dxa"/>
          </w:tcPr>
          <w:p w14:paraId="14818A42" w14:textId="77777777" w:rsidR="00D0409D" w:rsidRDefault="002521EE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Cs/>
                <w:sz w:val="21"/>
                <w:szCs w:val="21"/>
                <w:lang w:val="en-US"/>
              </w:rPr>
            </w:pPr>
            <w:r w:rsidRPr="00BF3743">
              <w:rPr>
                <w:rFonts w:cs="Calibri"/>
                <w:b/>
                <w:sz w:val="21"/>
                <w:szCs w:val="21"/>
                <w:lang w:val="en-US"/>
              </w:rPr>
              <w:t>Microsoft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>:  C#, .Net Core, MVC, Entity Framework</w:t>
            </w:r>
          </w:p>
          <w:p w14:paraId="106C1A02" w14:textId="18A4B433" w:rsidR="002521EE" w:rsidRPr="00D0409D" w:rsidRDefault="002521EE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Cs/>
                <w:sz w:val="21"/>
                <w:szCs w:val="21"/>
                <w:lang w:val="en-US"/>
              </w:rPr>
            </w:pPr>
            <w:r w:rsidRPr="00BF3743">
              <w:rPr>
                <w:rFonts w:cs="Calibri"/>
                <w:b/>
                <w:sz w:val="21"/>
                <w:szCs w:val="21"/>
                <w:lang w:val="en-US"/>
              </w:rPr>
              <w:t>AWS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>: Cognito, Lambda,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 xml:space="preserve"> DynamoDB,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 CloudWatch, Serverless, </w:t>
            </w:r>
            <w:r w:rsidR="00BF3743">
              <w:rPr>
                <w:rFonts w:cs="Calibri"/>
                <w:bCs/>
                <w:sz w:val="21"/>
                <w:szCs w:val="21"/>
                <w:lang w:val="en-US"/>
              </w:rPr>
              <w:t>IAM, API Gateway</w:t>
            </w:r>
          </w:p>
        </w:tc>
      </w:tr>
      <w:tr w:rsidR="002521EE" w14:paraId="1E8D428D" w14:textId="77777777" w:rsidTr="00BF3743">
        <w:tc>
          <w:tcPr>
            <w:tcW w:w="1276" w:type="dxa"/>
          </w:tcPr>
          <w:p w14:paraId="5DB0FDA8" w14:textId="300F9202" w:rsidR="002521EE" w:rsidRDefault="002521EE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/>
                <w:sz w:val="21"/>
                <w:szCs w:val="21"/>
                <w:lang w:val="en-US"/>
              </w:rPr>
            </w:pPr>
            <w:r>
              <w:rPr>
                <w:rFonts w:cs="Calibri"/>
                <w:b/>
                <w:sz w:val="21"/>
                <w:szCs w:val="21"/>
                <w:lang w:val="en-US"/>
              </w:rPr>
              <w:t>Technologies</w:t>
            </w:r>
          </w:p>
        </w:tc>
        <w:tc>
          <w:tcPr>
            <w:tcW w:w="7791" w:type="dxa"/>
          </w:tcPr>
          <w:p w14:paraId="6A000A05" w14:textId="395FB440" w:rsidR="002521EE" w:rsidRDefault="002521EE" w:rsidP="00BF3743">
            <w:pPr>
              <w:tabs>
                <w:tab w:val="left" w:pos="1560"/>
              </w:tabs>
              <w:spacing w:before="200" w:after="60" w:line="240" w:lineRule="auto"/>
              <w:ind w:right="-142"/>
              <w:rPr>
                <w:rFonts w:cs="Calibri"/>
                <w:bCs/>
                <w:sz w:val="21"/>
                <w:szCs w:val="21"/>
                <w:lang w:val="en-US"/>
              </w:rPr>
            </w:pPr>
            <w:r>
              <w:rPr>
                <w:rFonts w:cs="Calibri"/>
                <w:bCs/>
                <w:sz w:val="21"/>
                <w:szCs w:val="21"/>
                <w:lang w:val="en-US"/>
              </w:rPr>
              <w:t>Node.js, Rest API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, </w:t>
            </w:r>
            <w:r w:rsidR="00BF3743" w:rsidRPr="00BF3743">
              <w:rPr>
                <w:rFonts w:cs="Calibri"/>
                <w:bCs/>
                <w:sz w:val="21"/>
                <w:szCs w:val="21"/>
                <w:lang w:val="en-US"/>
              </w:rPr>
              <w:t>GraphQL</w:t>
            </w:r>
            <w:r>
              <w:rPr>
                <w:rFonts w:cs="Calibri"/>
                <w:bCs/>
                <w:sz w:val="21"/>
                <w:szCs w:val="21"/>
                <w:lang w:val="en-US"/>
              </w:rPr>
              <w:t xml:space="preserve">, </w:t>
            </w:r>
            <w:r w:rsidRPr="00926BA7">
              <w:rPr>
                <w:rFonts w:cs="Calibri"/>
                <w:sz w:val="21"/>
                <w:szCs w:val="21"/>
                <w:lang w:val="en-US"/>
              </w:rPr>
              <w:t>Responsive UI</w:t>
            </w:r>
            <w:r>
              <w:rPr>
                <w:rFonts w:cs="Calibri"/>
                <w:sz w:val="21"/>
                <w:szCs w:val="21"/>
                <w:lang w:val="en-US"/>
              </w:rPr>
              <w:t xml:space="preserve">, </w:t>
            </w:r>
            <w:r w:rsidRPr="00926BA7">
              <w:rPr>
                <w:rFonts w:cs="Calibri"/>
                <w:sz w:val="21"/>
                <w:szCs w:val="21"/>
                <w:lang w:val="en-US"/>
              </w:rPr>
              <w:t>Typescript</w:t>
            </w:r>
            <w:r>
              <w:rPr>
                <w:rFonts w:cs="Calibri"/>
                <w:sz w:val="21"/>
                <w:szCs w:val="21"/>
                <w:lang w:val="en-US"/>
              </w:rPr>
              <w:t>, P</w:t>
            </w:r>
            <w:r w:rsidRPr="00926BA7">
              <w:rPr>
                <w:rFonts w:cs="Calibri"/>
                <w:sz w:val="21"/>
                <w:szCs w:val="21"/>
                <w:lang w:val="en-US"/>
              </w:rPr>
              <w:t>romise</w:t>
            </w:r>
            <w:r>
              <w:rPr>
                <w:rFonts w:cs="Calibri"/>
                <w:sz w:val="21"/>
                <w:szCs w:val="21"/>
                <w:lang w:val="en-US"/>
              </w:rPr>
              <w:t>, Git, GitHub, OAuth2</w:t>
            </w:r>
          </w:p>
        </w:tc>
      </w:tr>
    </w:tbl>
    <w:p w14:paraId="3EAE3701" w14:textId="77777777" w:rsidR="00D0409D" w:rsidRDefault="00D0409D" w:rsidP="00DF001C">
      <w:pPr>
        <w:tabs>
          <w:tab w:val="left" w:pos="1560"/>
        </w:tabs>
        <w:spacing w:before="200" w:after="60"/>
        <w:ind w:left="2880" w:right="-142" w:hanging="1746"/>
        <w:rPr>
          <w:rFonts w:cs="Calibri"/>
          <w:b/>
          <w:sz w:val="21"/>
          <w:szCs w:val="21"/>
          <w:lang w:val="en-US"/>
        </w:rPr>
      </w:pPr>
    </w:p>
    <w:p w14:paraId="4382B9AE" w14:textId="77777777" w:rsidR="00926BA7" w:rsidRPr="00B56645" w:rsidRDefault="00926BA7" w:rsidP="00926BA7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7" w:name="_Hlk508186377"/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lastRenderedPageBreak/>
        <w:t xml:space="preserve">Recent 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Experience, Responsibilities </w:t>
      </w: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and</w:t>
      </w: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 Achievements</w:t>
      </w:r>
    </w:p>
    <w:bookmarkEnd w:id="7"/>
    <w:p w14:paraId="76617DD4" w14:textId="0701C52B" w:rsidR="00FB37E4" w:rsidRPr="00AC39DB" w:rsidRDefault="00887341" w:rsidP="00FB37E4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</w:t>
      </w:r>
      <w:r w:rsidR="00FB37E4">
        <w:rPr>
          <w:rFonts w:asciiTheme="majorHAnsi" w:hAnsiTheme="majorHAnsi" w:cs="Arial"/>
          <w:b/>
          <w:sz w:val="24"/>
          <w:szCs w:val="24"/>
        </w:rPr>
        <w:t xml:space="preserve"> Developer</w:t>
      </w:r>
      <w:r w:rsidR="00FB37E4" w:rsidRPr="0069474E">
        <w:rPr>
          <w:rFonts w:asciiTheme="majorHAnsi" w:hAnsiTheme="majorHAnsi" w:cs="Arial"/>
          <w:b/>
        </w:rPr>
        <w:t xml:space="preserve"> </w:t>
      </w:r>
      <w:r w:rsidR="00FB37E4">
        <w:rPr>
          <w:rFonts w:asciiTheme="majorHAnsi" w:hAnsiTheme="majorHAnsi" w:cs="Arial"/>
          <w:sz w:val="24"/>
          <w:szCs w:val="24"/>
        </w:rPr>
        <w:t>–</w:t>
      </w:r>
      <w:r w:rsidR="00FB37E4" w:rsidRPr="0069474E">
        <w:rPr>
          <w:rFonts w:asciiTheme="majorHAnsi" w:hAnsiTheme="majorHAnsi" w:cs="Arial"/>
          <w:sz w:val="24"/>
          <w:szCs w:val="24"/>
        </w:rPr>
        <w:t xml:space="preserve"> </w:t>
      </w:r>
      <w:r w:rsidR="001167A1">
        <w:rPr>
          <w:rFonts w:asciiTheme="majorHAnsi" w:hAnsiTheme="majorHAnsi" w:cs="Arial"/>
          <w:sz w:val="24"/>
          <w:szCs w:val="24"/>
        </w:rPr>
        <w:t>Dasset</w:t>
      </w:r>
      <w:r w:rsidR="00FB37E4" w:rsidRPr="00926BA7">
        <w:rPr>
          <w:rFonts w:asciiTheme="majorHAnsi" w:hAnsiTheme="majorHAnsi" w:cs="Arial"/>
          <w:sz w:val="24"/>
          <w:szCs w:val="24"/>
        </w:rPr>
        <w:t xml:space="preserve">, </w:t>
      </w:r>
      <w:r w:rsidR="00FB37E4">
        <w:rPr>
          <w:rFonts w:asciiTheme="majorHAnsi" w:hAnsiTheme="majorHAnsi" w:cs="Arial"/>
          <w:sz w:val="24"/>
          <w:szCs w:val="24"/>
        </w:rPr>
        <w:t>Auckland</w:t>
      </w:r>
      <w:r w:rsidR="00FB37E4" w:rsidRPr="00AC39DB">
        <w:rPr>
          <w:rFonts w:asciiTheme="majorHAnsi" w:hAnsiTheme="majorHAnsi" w:cs="Arial"/>
          <w:b/>
          <w:sz w:val="24"/>
          <w:szCs w:val="24"/>
        </w:rPr>
        <w:tab/>
      </w:r>
      <w:r w:rsidR="00FB37E4" w:rsidRPr="00AC39DB">
        <w:rPr>
          <w:rFonts w:asciiTheme="majorHAnsi" w:hAnsiTheme="majorHAnsi" w:cs="Arial"/>
          <w:sz w:val="24"/>
          <w:szCs w:val="24"/>
        </w:rPr>
        <w:t>201</w:t>
      </w:r>
      <w:r w:rsidR="00FB37E4">
        <w:rPr>
          <w:rFonts w:asciiTheme="majorHAnsi" w:hAnsiTheme="majorHAnsi" w:cs="Arial"/>
          <w:sz w:val="24"/>
          <w:szCs w:val="24"/>
        </w:rPr>
        <w:t>9</w:t>
      </w:r>
      <w:r w:rsidR="00FB37E4"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4D9355B7" w14:textId="2CC77406" w:rsidR="00FB37E4" w:rsidRPr="003E02EC" w:rsidRDefault="001167A1" w:rsidP="00C06BEE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>
        <w:rPr>
          <w:rFonts w:asciiTheme="majorHAnsi" w:hAnsiTheme="majorHAnsi" w:cs="Arial"/>
          <w:i/>
          <w:sz w:val="21"/>
          <w:szCs w:val="21"/>
        </w:rPr>
        <w:t>Dasset is a New Zealand-based cryptocurrency exchange that</w:t>
      </w:r>
      <w:r w:rsidR="00E239EA">
        <w:rPr>
          <w:rFonts w:asciiTheme="majorHAnsi" w:hAnsiTheme="majorHAnsi" w:cs="Arial"/>
          <w:i/>
          <w:sz w:val="21"/>
          <w:szCs w:val="21"/>
        </w:rPr>
        <w:t xml:space="preserve"> allows user to buy and trade between NZD and over 50 digital assets, such as Bitcoin and Ethereum</w:t>
      </w:r>
      <w:r>
        <w:rPr>
          <w:rFonts w:asciiTheme="majorHAnsi" w:hAnsiTheme="majorHAnsi" w:cs="Arial"/>
          <w:i/>
          <w:sz w:val="21"/>
          <w:szCs w:val="21"/>
        </w:rPr>
        <w:t>.</w:t>
      </w:r>
    </w:p>
    <w:p w14:paraId="284C290B" w14:textId="77777777" w:rsidR="00FB37E4" w:rsidRDefault="00FB37E4" w:rsidP="00FB37E4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25A896C5" w14:textId="45DF91C6" w:rsidR="00FB37E4" w:rsidRDefault="00203C52" w:rsidP="00EB2EA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Designed, developed and maintained </w:t>
      </w:r>
      <w:r w:rsidR="00CB741C">
        <w:rPr>
          <w:sz w:val="21"/>
          <w:szCs w:val="21"/>
        </w:rPr>
        <w:t>multi-browser compatible components</w:t>
      </w:r>
      <w:r>
        <w:rPr>
          <w:sz w:val="21"/>
          <w:szCs w:val="21"/>
        </w:rPr>
        <w:t xml:space="preserve"> in React</w:t>
      </w:r>
      <w:r w:rsidR="007A431C">
        <w:rPr>
          <w:sz w:val="21"/>
          <w:szCs w:val="21"/>
        </w:rPr>
        <w:t>; managed application state using React hooks.</w:t>
      </w:r>
    </w:p>
    <w:p w14:paraId="428CBCC9" w14:textId="778FCD66" w:rsidR="00845196" w:rsidRDefault="00203C52" w:rsidP="00845196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Built scalable APIs using </w:t>
      </w:r>
      <w:r w:rsidR="007A431C">
        <w:rPr>
          <w:sz w:val="21"/>
          <w:szCs w:val="21"/>
        </w:rPr>
        <w:t>AWS Lambda, Cognito, DynamoDB and API Gateway</w:t>
      </w:r>
      <w:r>
        <w:rPr>
          <w:sz w:val="21"/>
          <w:szCs w:val="21"/>
        </w:rPr>
        <w:t xml:space="preserve"> to fetch user and crypto exchange details; secured APIs through authorization.</w:t>
      </w:r>
    </w:p>
    <w:p w14:paraId="478C102F" w14:textId="77777777" w:rsidR="00C42124" w:rsidRDefault="00C42124" w:rsidP="00EB2EAD">
      <w:pPr>
        <w:pStyle w:val="Headlinebullet"/>
        <w:spacing w:before="0" w:after="60" w:line="276" w:lineRule="auto"/>
        <w:rPr>
          <w:sz w:val="21"/>
          <w:szCs w:val="21"/>
        </w:rPr>
      </w:pPr>
      <w:r w:rsidRPr="00C42124">
        <w:rPr>
          <w:sz w:val="21"/>
          <w:szCs w:val="21"/>
        </w:rPr>
        <w:t>API Integration with SaaS solutions with service and data integration</w:t>
      </w:r>
    </w:p>
    <w:p w14:paraId="4AF8CA50" w14:textId="40BDAC69" w:rsidR="00203C52" w:rsidRDefault="007A431C" w:rsidP="00EB2EAD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Worked in Agile methodology by managing team in Scrum calls, planning, and sprint retrospective meetings</w:t>
      </w:r>
      <w:r w:rsidR="00845196">
        <w:rPr>
          <w:sz w:val="21"/>
          <w:szCs w:val="21"/>
        </w:rPr>
        <w:t>.</w:t>
      </w:r>
    </w:p>
    <w:p w14:paraId="6F7FF997" w14:textId="77777777" w:rsidR="00BF3743" w:rsidRPr="00AC39DB" w:rsidRDefault="00BF3743" w:rsidP="00BF3743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 Developer</w:t>
      </w:r>
      <w:r w:rsidRPr="0069474E">
        <w:rPr>
          <w:rFonts w:asciiTheme="majorHAnsi" w:hAnsiTheme="majorHAnsi" w:cs="Arial"/>
          <w:b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–</w:t>
      </w:r>
      <w:r w:rsidRPr="0069474E">
        <w:rPr>
          <w:rFonts w:asciiTheme="majorHAnsi" w:hAnsiTheme="majorHAnsi" w:cs="Arial"/>
          <w:sz w:val="24"/>
          <w:szCs w:val="24"/>
        </w:rPr>
        <w:t xml:space="preserve"> </w:t>
      </w:r>
      <w:r>
        <w:rPr>
          <w:rFonts w:asciiTheme="majorHAnsi" w:hAnsiTheme="majorHAnsi" w:cs="Arial"/>
          <w:sz w:val="24"/>
          <w:szCs w:val="24"/>
        </w:rPr>
        <w:t>Sphere Identity</w:t>
      </w:r>
      <w:r w:rsidRPr="00926BA7">
        <w:rPr>
          <w:rFonts w:asciiTheme="majorHAnsi" w:hAnsiTheme="majorHAnsi" w:cs="Arial"/>
          <w:sz w:val="24"/>
          <w:szCs w:val="24"/>
        </w:rPr>
        <w:t xml:space="preserve">, </w:t>
      </w:r>
      <w:r>
        <w:rPr>
          <w:rFonts w:asciiTheme="majorHAnsi" w:hAnsiTheme="majorHAnsi" w:cs="Arial"/>
          <w:sz w:val="24"/>
          <w:szCs w:val="24"/>
        </w:rPr>
        <w:t>Auckland</w:t>
      </w:r>
      <w:r w:rsidRPr="00AC39DB">
        <w:rPr>
          <w:rFonts w:asciiTheme="majorHAnsi" w:hAnsiTheme="majorHAnsi" w:cs="Arial"/>
          <w:b/>
          <w:sz w:val="24"/>
          <w:szCs w:val="24"/>
        </w:rPr>
        <w:tab/>
      </w:r>
      <w:r w:rsidRPr="00AC39DB">
        <w:rPr>
          <w:rFonts w:asciiTheme="majorHAnsi" w:hAnsiTheme="majorHAnsi" w:cs="Arial"/>
          <w:sz w:val="24"/>
          <w:szCs w:val="24"/>
        </w:rPr>
        <w:t>201</w:t>
      </w:r>
      <w:r>
        <w:rPr>
          <w:rFonts w:asciiTheme="majorHAnsi" w:hAnsiTheme="majorHAnsi" w:cs="Arial"/>
          <w:sz w:val="24"/>
          <w:szCs w:val="24"/>
        </w:rPr>
        <w:t>9</w:t>
      </w:r>
      <w:r w:rsidRPr="00AC39DB">
        <w:rPr>
          <w:rFonts w:asciiTheme="majorHAnsi" w:hAnsiTheme="majorHAnsi" w:cs="Arial"/>
          <w:sz w:val="24"/>
          <w:szCs w:val="24"/>
        </w:rPr>
        <w:t xml:space="preserve"> - current</w:t>
      </w:r>
    </w:p>
    <w:p w14:paraId="1B96FFCE" w14:textId="1494ADD2" w:rsidR="00BF3743" w:rsidRPr="003E02EC" w:rsidRDefault="00BF3743" w:rsidP="00BF3743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3E02EC">
        <w:rPr>
          <w:rFonts w:asciiTheme="majorHAnsi" w:hAnsiTheme="majorHAnsi" w:cs="Arial"/>
          <w:i/>
          <w:sz w:val="21"/>
          <w:szCs w:val="21"/>
        </w:rPr>
        <w:t>Sphere Identity is a</w:t>
      </w:r>
      <w:r w:rsidR="00C17562">
        <w:rPr>
          <w:rFonts w:asciiTheme="majorHAnsi" w:hAnsiTheme="majorHAnsi" w:cs="Arial"/>
          <w:i/>
          <w:sz w:val="21"/>
          <w:szCs w:val="21"/>
        </w:rPr>
        <w:t xml:space="preserve"> blockchain-based</w:t>
      </w:r>
      <w:r w:rsidRPr="003E02EC">
        <w:rPr>
          <w:rFonts w:asciiTheme="majorHAnsi" w:hAnsiTheme="majorHAnsi" w:cs="Arial"/>
          <w:i/>
          <w:sz w:val="21"/>
          <w:szCs w:val="21"/>
        </w:rPr>
        <w:t xml:space="preserve"> global identity provider for customer, guest and employee onboarding. Built on the principles of Privacy-by-Design, the innovative SaaS solutions make the digital landscape simpler and safer. </w:t>
      </w:r>
    </w:p>
    <w:p w14:paraId="0AE055AF" w14:textId="77777777" w:rsidR="00BF3743" w:rsidRDefault="00BF3743" w:rsidP="00BF3743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5B43D7DD" w14:textId="77777777" w:rsidR="00BF3743" w:rsidRDefault="00BF3743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Responsible for making reliable and practical sprint plans, managing the scrum process with the coordination of scrum team in Agile methodology.</w:t>
      </w:r>
    </w:p>
    <w:p w14:paraId="54BD2974" w14:textId="77777777" w:rsidR="00BF3743" w:rsidRDefault="00BF3743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>Arranged daily stand-up meetings, sprint planning meetings, sprint demo and retrospective meetings in order to ensure quick inspection and proper use of adaptation process.</w:t>
      </w:r>
    </w:p>
    <w:p w14:paraId="77EC1DC1" w14:textId="77777777" w:rsidR="00BF3743" w:rsidRDefault="00BF3743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 xml:space="preserve">Successfully developed all features for web-based Sphere Platform, such as </w:t>
      </w:r>
      <w:proofErr w:type="spellStart"/>
      <w:r w:rsidRPr="00887341">
        <w:rPr>
          <w:sz w:val="21"/>
          <w:szCs w:val="21"/>
        </w:rPr>
        <w:t>signin</w:t>
      </w:r>
      <w:proofErr w:type="spellEnd"/>
      <w:r w:rsidRPr="00887341">
        <w:rPr>
          <w:sz w:val="21"/>
          <w:szCs w:val="21"/>
        </w:rPr>
        <w:t xml:space="preserve"> and signup flow with </w:t>
      </w:r>
      <w:proofErr w:type="spellStart"/>
      <w:r w:rsidRPr="00887341">
        <w:rPr>
          <w:sz w:val="21"/>
          <w:szCs w:val="21"/>
        </w:rPr>
        <w:t>Passwordless</w:t>
      </w:r>
      <w:proofErr w:type="spellEnd"/>
      <w:r w:rsidRPr="00887341">
        <w:rPr>
          <w:sz w:val="21"/>
          <w:szCs w:val="21"/>
        </w:rPr>
        <w:t xml:space="preserve"> authentication and Multi-factor Authentication, dashboard and settings.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  <w:lang w:eastAsia="zh-CN"/>
        </w:rPr>
        <w:t>U</w:t>
      </w:r>
      <w:r>
        <w:rPr>
          <w:sz w:val="21"/>
          <w:szCs w:val="21"/>
          <w:lang w:eastAsia="zh-CN"/>
        </w:rPr>
        <w:t xml:space="preserve">sed ReactJS, React Hooks, Node.js, Jest, </w:t>
      </w:r>
      <w:r>
        <w:rPr>
          <w:rFonts w:hint="eastAsia"/>
          <w:sz w:val="21"/>
          <w:szCs w:val="21"/>
          <w:lang w:eastAsia="zh-CN"/>
        </w:rPr>
        <w:t>JSON</w:t>
      </w:r>
      <w:r>
        <w:rPr>
          <w:sz w:val="21"/>
          <w:szCs w:val="21"/>
          <w:lang w:eastAsia="zh-CN"/>
        </w:rPr>
        <w:t xml:space="preserve">, </w:t>
      </w:r>
      <w:r>
        <w:rPr>
          <w:rFonts w:hint="eastAsia"/>
          <w:sz w:val="21"/>
          <w:szCs w:val="21"/>
          <w:lang w:eastAsia="zh-CN"/>
        </w:rPr>
        <w:t>HTML</w:t>
      </w:r>
      <w:r>
        <w:rPr>
          <w:sz w:val="21"/>
          <w:szCs w:val="21"/>
          <w:lang w:eastAsia="zh-CN"/>
        </w:rPr>
        <w:t xml:space="preserve">/CSS/JavaScript. </w:t>
      </w:r>
    </w:p>
    <w:p w14:paraId="5D6B1135" w14:textId="6BC08E35" w:rsidR="00BF3743" w:rsidRPr="00BF3743" w:rsidRDefault="00BF3743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887341">
        <w:rPr>
          <w:sz w:val="21"/>
          <w:szCs w:val="21"/>
        </w:rPr>
        <w:t xml:space="preserve">Collaborated extensively with team members to developed Restful APIs using AWS Lambda, </w:t>
      </w:r>
      <w:r>
        <w:rPr>
          <w:sz w:val="21"/>
          <w:szCs w:val="21"/>
        </w:rPr>
        <w:t>M</w:t>
      </w:r>
      <w:r w:rsidRPr="003752CB">
        <w:rPr>
          <w:sz w:val="21"/>
          <w:szCs w:val="21"/>
        </w:rPr>
        <w:t>ongoose</w:t>
      </w:r>
      <w:r>
        <w:rPr>
          <w:sz w:val="21"/>
          <w:szCs w:val="21"/>
        </w:rPr>
        <w:t xml:space="preserve">, </w:t>
      </w:r>
      <w:r w:rsidRPr="00887341">
        <w:rPr>
          <w:sz w:val="21"/>
          <w:szCs w:val="21"/>
        </w:rPr>
        <w:t>Serverless and API Gateway.</w:t>
      </w:r>
    </w:p>
    <w:p w14:paraId="4FACC2CE" w14:textId="706D6718" w:rsidR="00FB37E4" w:rsidRPr="00AC39DB" w:rsidRDefault="00BF3743" w:rsidP="00FB37E4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 Developer</w:t>
      </w:r>
      <w:r w:rsidR="00FB37E4" w:rsidRPr="0069474E">
        <w:rPr>
          <w:rFonts w:asciiTheme="majorHAnsi" w:hAnsiTheme="majorHAnsi" w:cs="Arial"/>
          <w:b/>
        </w:rPr>
        <w:t xml:space="preserve"> </w:t>
      </w:r>
      <w:r w:rsidR="00FB37E4" w:rsidRPr="0069474E">
        <w:rPr>
          <w:rFonts w:asciiTheme="majorHAnsi" w:hAnsiTheme="majorHAnsi" w:cs="Arial"/>
          <w:sz w:val="24"/>
          <w:szCs w:val="24"/>
        </w:rPr>
        <w:t xml:space="preserve">- </w:t>
      </w:r>
      <w:r w:rsidR="00FB37E4" w:rsidRPr="00926BA7">
        <w:rPr>
          <w:rFonts w:asciiTheme="majorHAnsi" w:hAnsiTheme="majorHAnsi" w:cs="Arial"/>
          <w:sz w:val="24"/>
          <w:szCs w:val="24"/>
        </w:rPr>
        <w:t>Zambion, Hamilton</w:t>
      </w:r>
      <w:r w:rsidR="00FB37E4" w:rsidRPr="00AC39DB">
        <w:rPr>
          <w:rFonts w:asciiTheme="majorHAnsi" w:hAnsiTheme="majorHAnsi" w:cs="Arial"/>
          <w:b/>
          <w:sz w:val="24"/>
          <w:szCs w:val="24"/>
        </w:rPr>
        <w:tab/>
      </w:r>
      <w:r w:rsidR="00FB37E4" w:rsidRPr="00AC39DB">
        <w:rPr>
          <w:rFonts w:asciiTheme="majorHAnsi" w:hAnsiTheme="majorHAnsi" w:cs="Arial"/>
          <w:sz w:val="24"/>
          <w:szCs w:val="24"/>
        </w:rPr>
        <w:t>201</w:t>
      </w:r>
      <w:r w:rsidR="00FB37E4">
        <w:rPr>
          <w:rFonts w:asciiTheme="majorHAnsi" w:hAnsiTheme="majorHAnsi" w:cs="Arial"/>
          <w:sz w:val="24"/>
          <w:szCs w:val="24"/>
        </w:rPr>
        <w:t>6</w:t>
      </w:r>
      <w:r w:rsidR="00FB37E4" w:rsidRPr="00AC39DB">
        <w:rPr>
          <w:rFonts w:asciiTheme="majorHAnsi" w:hAnsiTheme="majorHAnsi" w:cs="Arial"/>
          <w:sz w:val="24"/>
          <w:szCs w:val="24"/>
        </w:rPr>
        <w:t xml:space="preserve"> - </w:t>
      </w:r>
      <w:r w:rsidR="00887341">
        <w:rPr>
          <w:rFonts w:asciiTheme="majorHAnsi" w:hAnsiTheme="majorHAnsi" w:cs="Arial"/>
          <w:sz w:val="24"/>
          <w:szCs w:val="24"/>
        </w:rPr>
        <w:t>2019</w:t>
      </w:r>
    </w:p>
    <w:p w14:paraId="31BA3E5D" w14:textId="77777777" w:rsidR="00FB37E4" w:rsidRDefault="00FB37E4" w:rsidP="00FB37E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6824E8">
        <w:rPr>
          <w:rFonts w:asciiTheme="majorHAnsi" w:hAnsiTheme="majorHAnsi" w:cs="Arial"/>
          <w:i/>
          <w:sz w:val="21"/>
          <w:szCs w:val="21"/>
        </w:rPr>
        <w:t>Zambion</w:t>
      </w:r>
      <w:r>
        <w:rPr>
          <w:rFonts w:asciiTheme="majorHAnsi" w:hAnsiTheme="majorHAnsi" w:cs="Arial"/>
          <w:i/>
          <w:sz w:val="21"/>
          <w:szCs w:val="21"/>
        </w:rPr>
        <w:t xml:space="preserve"> develops and deploys w</w:t>
      </w:r>
      <w:r w:rsidRPr="006824E8">
        <w:rPr>
          <w:rFonts w:asciiTheme="majorHAnsi" w:hAnsiTheme="majorHAnsi" w:cs="Arial"/>
          <w:i/>
          <w:sz w:val="21"/>
          <w:szCs w:val="21"/>
        </w:rPr>
        <w:t>eb-based Payroll, HR, Time and Attendance, Leave Management Software</w:t>
      </w:r>
      <w:r>
        <w:rPr>
          <w:rFonts w:asciiTheme="majorHAnsi" w:hAnsiTheme="majorHAnsi" w:cs="Arial"/>
          <w:i/>
          <w:sz w:val="21"/>
          <w:szCs w:val="21"/>
        </w:rPr>
        <w:t>.  The business has been in NZ for 10+ years and is a leading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</w:t>
      </w:r>
      <w:r>
        <w:rPr>
          <w:rFonts w:asciiTheme="majorHAnsi" w:hAnsiTheme="majorHAnsi" w:cs="Arial"/>
          <w:i/>
          <w:sz w:val="21"/>
          <w:szCs w:val="21"/>
        </w:rPr>
        <w:t>Payroll systems</w:t>
      </w:r>
      <w:r w:rsidRPr="006824E8">
        <w:rPr>
          <w:rFonts w:asciiTheme="majorHAnsi" w:hAnsiTheme="majorHAnsi" w:cs="Arial"/>
          <w:i/>
          <w:sz w:val="21"/>
          <w:szCs w:val="21"/>
        </w:rPr>
        <w:t xml:space="preserve"> provider</w:t>
      </w:r>
      <w:r>
        <w:rPr>
          <w:rFonts w:asciiTheme="majorHAnsi" w:hAnsiTheme="majorHAnsi" w:cs="Arial"/>
          <w:i/>
          <w:sz w:val="21"/>
          <w:szCs w:val="21"/>
        </w:rPr>
        <w:t xml:space="preserve"> with clients.</w:t>
      </w:r>
    </w:p>
    <w:p w14:paraId="50F75458" w14:textId="77777777" w:rsidR="00FB37E4" w:rsidRDefault="00FB37E4" w:rsidP="00FB37E4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Report to the Director of the business and work in a software development team.  R</w:t>
      </w:r>
      <w:r w:rsidRPr="00DD50B4">
        <w:rPr>
          <w:rFonts w:asciiTheme="majorHAnsi" w:hAnsiTheme="majorHAnsi" w:cs="Arial"/>
          <w:sz w:val="21"/>
          <w:szCs w:val="21"/>
        </w:rPr>
        <w:t xml:space="preserve">esponsible for </w:t>
      </w:r>
      <w:r>
        <w:rPr>
          <w:rFonts w:asciiTheme="majorHAnsi" w:hAnsiTheme="majorHAnsi" w:cs="Arial"/>
          <w:sz w:val="21"/>
          <w:szCs w:val="21"/>
        </w:rPr>
        <w:t xml:space="preserve">delivering the </w:t>
      </w:r>
      <w:r w:rsidRPr="00DD50B4">
        <w:rPr>
          <w:rFonts w:asciiTheme="majorHAnsi" w:hAnsiTheme="majorHAnsi" w:cs="Arial"/>
          <w:sz w:val="21"/>
          <w:szCs w:val="21"/>
        </w:rPr>
        <w:t>Zambion Cloud project</w:t>
      </w:r>
      <w:r>
        <w:rPr>
          <w:rFonts w:asciiTheme="majorHAnsi" w:hAnsiTheme="majorHAnsi" w:cs="Arial"/>
          <w:sz w:val="21"/>
          <w:szCs w:val="21"/>
        </w:rPr>
        <w:t xml:space="preserve"> for clients which requires a </w:t>
      </w:r>
      <w:r w:rsidRPr="00DD50B4">
        <w:rPr>
          <w:rFonts w:asciiTheme="majorHAnsi" w:hAnsiTheme="majorHAnsi" w:cs="Arial"/>
          <w:sz w:val="21"/>
          <w:szCs w:val="21"/>
        </w:rPr>
        <w:t>deep understanding of specialised software development</w:t>
      </w:r>
      <w:r>
        <w:rPr>
          <w:rFonts w:asciiTheme="majorHAnsi" w:hAnsiTheme="majorHAnsi" w:cs="Arial"/>
          <w:sz w:val="21"/>
          <w:szCs w:val="21"/>
        </w:rPr>
        <w:t xml:space="preserve"> and of </w:t>
      </w:r>
      <w:r w:rsidRPr="00DD50B4">
        <w:rPr>
          <w:rFonts w:asciiTheme="majorHAnsi" w:hAnsiTheme="majorHAnsi" w:cs="Arial"/>
          <w:sz w:val="21"/>
          <w:szCs w:val="21"/>
        </w:rPr>
        <w:t xml:space="preserve">how users interact with the Cloud project. </w:t>
      </w:r>
      <w:r>
        <w:rPr>
          <w:rFonts w:asciiTheme="majorHAnsi" w:hAnsiTheme="majorHAnsi" w:cs="Arial"/>
          <w:sz w:val="21"/>
          <w:szCs w:val="21"/>
        </w:rPr>
        <w:t xml:space="preserve">Responsible for coding </w:t>
      </w:r>
      <w:r w:rsidRPr="00DD50B4">
        <w:rPr>
          <w:rFonts w:asciiTheme="majorHAnsi" w:hAnsiTheme="majorHAnsi" w:cs="Arial"/>
          <w:sz w:val="21"/>
          <w:szCs w:val="21"/>
        </w:rPr>
        <w:t>features and unit test functions for software to reduce error and faults.</w:t>
      </w:r>
      <w:r>
        <w:rPr>
          <w:rFonts w:asciiTheme="majorHAnsi" w:hAnsiTheme="majorHAnsi" w:cs="Arial"/>
          <w:sz w:val="21"/>
          <w:szCs w:val="21"/>
        </w:rPr>
        <w:t xml:space="preserve"> </w:t>
      </w:r>
      <w:r w:rsidRPr="00273893">
        <w:rPr>
          <w:rFonts w:asciiTheme="majorHAnsi" w:hAnsiTheme="majorHAnsi" w:cs="Arial"/>
          <w:sz w:val="21"/>
          <w:szCs w:val="21"/>
        </w:rPr>
        <w:t>Used Aurelia Framework, Typescript,</w:t>
      </w:r>
      <w:r>
        <w:rPr>
          <w:rFonts w:asciiTheme="majorHAnsi" w:hAnsiTheme="majorHAnsi" w:cs="Arial"/>
          <w:sz w:val="21"/>
          <w:szCs w:val="21"/>
        </w:rPr>
        <w:t xml:space="preserve"> </w:t>
      </w:r>
      <w:proofErr w:type="spellStart"/>
      <w:r>
        <w:rPr>
          <w:rFonts w:asciiTheme="majorHAnsi" w:hAnsiTheme="majorHAnsi" w:cs="Arial"/>
          <w:sz w:val="21"/>
          <w:szCs w:val="21"/>
        </w:rPr>
        <w:t>Javascript</w:t>
      </w:r>
      <w:proofErr w:type="spellEnd"/>
      <w:r>
        <w:rPr>
          <w:rFonts w:asciiTheme="majorHAnsi" w:hAnsiTheme="majorHAnsi" w:cs="Arial"/>
          <w:sz w:val="21"/>
          <w:szCs w:val="21"/>
        </w:rPr>
        <w:t>,</w:t>
      </w:r>
      <w:r w:rsidRPr="00273893">
        <w:rPr>
          <w:rFonts w:asciiTheme="majorHAnsi" w:hAnsiTheme="majorHAnsi" w:cs="Arial"/>
          <w:sz w:val="21"/>
          <w:szCs w:val="21"/>
        </w:rPr>
        <w:t xml:space="preserve"> ASP.Net Core, MySQL, REST API, Webpack, Docker and Kubernetes</w:t>
      </w:r>
    </w:p>
    <w:p w14:paraId="3B6B96A6" w14:textId="77777777" w:rsidR="00FB37E4" w:rsidRDefault="00FB37E4" w:rsidP="00FB37E4">
      <w:pPr>
        <w:spacing w:after="0" w:line="240" w:lineRule="auto"/>
        <w:rPr>
          <w:rFonts w:asciiTheme="majorHAnsi" w:hAnsiTheme="majorHAnsi" w:cs="Arial"/>
          <w:sz w:val="4"/>
          <w:szCs w:val="4"/>
        </w:rPr>
      </w:pPr>
    </w:p>
    <w:p w14:paraId="297F409D" w14:textId="77777777" w:rsidR="00FB37E4" w:rsidRPr="00AE6789" w:rsidRDefault="00FB37E4" w:rsidP="00FB37E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11DE8681" w14:textId="56F5EABE" w:rsidR="00FB37E4" w:rsidRPr="00AE6789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Highly effective in collaborating with team members to the cloud project that resulted in a %300 increase in sales both locally and abroad growing</w:t>
      </w:r>
      <w:r>
        <w:rPr>
          <w:sz w:val="21"/>
          <w:szCs w:val="21"/>
        </w:rPr>
        <w:t xml:space="preserve"> the company from 12 to around </w:t>
      </w:r>
      <w:r w:rsidR="00DF001C">
        <w:rPr>
          <w:rFonts w:asciiTheme="minorEastAsia" w:eastAsiaTheme="minorEastAsia" w:hAnsiTheme="minorEastAsia" w:hint="eastAsia"/>
          <w:sz w:val="21"/>
          <w:szCs w:val="21"/>
          <w:lang w:eastAsia="zh-CN"/>
        </w:rPr>
        <w:t>6</w:t>
      </w:r>
      <w:r>
        <w:rPr>
          <w:sz w:val="21"/>
          <w:szCs w:val="21"/>
        </w:rPr>
        <w:t>0</w:t>
      </w:r>
      <w:r w:rsidRPr="00AE6789">
        <w:rPr>
          <w:sz w:val="21"/>
          <w:szCs w:val="21"/>
        </w:rPr>
        <w:t xml:space="preserve"> clients</w:t>
      </w:r>
    </w:p>
    <w:p w14:paraId="20DAB092" w14:textId="77777777" w:rsidR="00FB37E4" w:rsidRPr="00646493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646493">
        <w:rPr>
          <w:sz w:val="21"/>
          <w:szCs w:val="21"/>
        </w:rPr>
        <w:t xml:space="preserve">Made a significant contribution to the development of a </w:t>
      </w:r>
      <w:proofErr w:type="gramStart"/>
      <w:r w:rsidRPr="00646493">
        <w:rPr>
          <w:sz w:val="21"/>
          <w:szCs w:val="21"/>
        </w:rPr>
        <w:t>state of the art</w:t>
      </w:r>
      <w:proofErr w:type="gramEnd"/>
      <w:r w:rsidRPr="00646493">
        <w:rPr>
          <w:sz w:val="21"/>
          <w:szCs w:val="21"/>
        </w:rPr>
        <w:t xml:space="preserve"> advanced web-based Payroll, HR, Time and Attendance, Leave Management Software that is IRD compliant, intuitive, intelligent</w:t>
      </w:r>
    </w:p>
    <w:p w14:paraId="00B4A33D" w14:textId="77777777" w:rsidR="00FB37E4" w:rsidRPr="00AE6789" w:rsidRDefault="00FB37E4" w:rsidP="00FB37E4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 xml:space="preserve">Successful in programme multiple features </w:t>
      </w:r>
      <w:r>
        <w:rPr>
          <w:sz w:val="21"/>
          <w:szCs w:val="21"/>
        </w:rPr>
        <w:t xml:space="preserve">to meet client needs </w:t>
      </w:r>
      <w:r w:rsidRPr="00AE6789">
        <w:rPr>
          <w:sz w:val="21"/>
          <w:szCs w:val="21"/>
        </w:rPr>
        <w:t>such as Payslips, Leave Balances, Position Management, Performance/Review Management, Payments/Deductions</w:t>
      </w:r>
    </w:p>
    <w:p w14:paraId="0A569449" w14:textId="68E99BBF" w:rsidR="00A41604" w:rsidRPr="00BF3743" w:rsidRDefault="00FB37E4" w:rsidP="00BF3743">
      <w:pPr>
        <w:pStyle w:val="Headlinebullet"/>
        <w:spacing w:before="0" w:after="60" w:line="276" w:lineRule="auto"/>
        <w:rPr>
          <w:sz w:val="21"/>
          <w:szCs w:val="21"/>
        </w:rPr>
      </w:pPr>
      <w:r w:rsidRPr="00AE6789">
        <w:rPr>
          <w:sz w:val="21"/>
          <w:szCs w:val="21"/>
        </w:rPr>
        <w:t>Developed new features such as Company Organisation Chart, Dynamic Forms, Dynamic dashboard widget, and Training System</w:t>
      </w:r>
      <w:bookmarkStart w:id="8" w:name="_Hlk489529389"/>
    </w:p>
    <w:bookmarkEnd w:id="8"/>
    <w:p w14:paraId="386A5ED5" w14:textId="77777777" w:rsidR="003E02EC" w:rsidRPr="0029512A" w:rsidRDefault="003E02EC" w:rsidP="00646493">
      <w:pPr>
        <w:tabs>
          <w:tab w:val="left" w:pos="1560"/>
        </w:tabs>
        <w:spacing w:after="60"/>
        <w:rPr>
          <w:rFonts w:asciiTheme="majorHAnsi" w:hAnsiTheme="majorHAnsi"/>
          <w:sz w:val="12"/>
          <w:szCs w:val="12"/>
        </w:rPr>
      </w:pPr>
    </w:p>
    <w:p w14:paraId="3E9809D6" w14:textId="0A37328F" w:rsidR="008F623B" w:rsidRPr="00AC39DB" w:rsidRDefault="00BF3743" w:rsidP="008F623B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/>
          <w:b/>
          <w:sz w:val="24"/>
          <w:szCs w:val="24"/>
        </w:rPr>
        <w:t>Full Stack Developer</w:t>
      </w:r>
      <w:r w:rsidR="00AC39DB" w:rsidRPr="00AC39DB">
        <w:rPr>
          <w:rFonts w:asciiTheme="majorHAnsi" w:hAnsiTheme="majorHAnsi" w:cs="Arial"/>
          <w:b/>
          <w:sz w:val="24"/>
          <w:szCs w:val="24"/>
        </w:rPr>
        <w:t xml:space="preserve"> </w:t>
      </w:r>
      <w:r w:rsidR="00E61060" w:rsidRPr="00E61060">
        <w:rPr>
          <w:rFonts w:asciiTheme="majorHAnsi" w:hAnsiTheme="majorHAnsi" w:cs="Arial"/>
          <w:sz w:val="24"/>
          <w:szCs w:val="24"/>
        </w:rPr>
        <w:t>-</w:t>
      </w:r>
      <w:r w:rsidR="008F623B" w:rsidRPr="00926BA7">
        <w:rPr>
          <w:rFonts w:asciiTheme="majorHAnsi" w:hAnsiTheme="majorHAnsi" w:cs="Arial"/>
          <w:sz w:val="24"/>
          <w:szCs w:val="24"/>
        </w:rPr>
        <w:t xml:space="preserve"> </w:t>
      </w:r>
      <w:r w:rsidR="00926BA7">
        <w:rPr>
          <w:rFonts w:asciiTheme="majorHAnsi" w:hAnsiTheme="majorHAnsi" w:cs="Arial"/>
          <w:sz w:val="24"/>
          <w:szCs w:val="24"/>
        </w:rPr>
        <w:t xml:space="preserve">Central Station Software, Auckland </w:t>
      </w:r>
      <w:r w:rsidR="008F623B" w:rsidRPr="00AC39DB">
        <w:rPr>
          <w:rFonts w:asciiTheme="majorHAnsi" w:hAnsiTheme="majorHAnsi" w:cs="Arial"/>
          <w:sz w:val="24"/>
          <w:szCs w:val="24"/>
        </w:rPr>
        <w:tab/>
      </w:r>
      <w:r w:rsidR="00AC39DB" w:rsidRPr="00AC39DB">
        <w:rPr>
          <w:rFonts w:asciiTheme="majorHAnsi" w:hAnsiTheme="majorHAnsi" w:cs="Arial"/>
          <w:sz w:val="24"/>
          <w:szCs w:val="24"/>
        </w:rPr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 w:rsidR="00B61BF3">
        <w:rPr>
          <w:rFonts w:asciiTheme="majorHAnsi" w:hAnsiTheme="majorHAnsi" w:cs="Arial"/>
          <w:sz w:val="24"/>
          <w:szCs w:val="24"/>
        </w:rPr>
        <w:t>5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 w:rsidR="00B61BF3">
        <w:rPr>
          <w:rFonts w:asciiTheme="majorHAnsi" w:hAnsiTheme="majorHAnsi" w:cs="Arial"/>
          <w:sz w:val="24"/>
          <w:szCs w:val="24"/>
        </w:rPr>
        <w:t>6</w:t>
      </w:r>
    </w:p>
    <w:p w14:paraId="1859DE13" w14:textId="62810303" w:rsidR="0087656F" w:rsidRDefault="0087656F" w:rsidP="00F2558A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87656F">
        <w:rPr>
          <w:rFonts w:asciiTheme="majorHAnsi" w:hAnsiTheme="majorHAnsi" w:cs="Arial"/>
          <w:i/>
          <w:sz w:val="21"/>
          <w:szCs w:val="21"/>
        </w:rPr>
        <w:lastRenderedPageBreak/>
        <w:t xml:space="preserve">Central Station Software </w:t>
      </w:r>
      <w:r>
        <w:rPr>
          <w:rFonts w:asciiTheme="majorHAnsi" w:hAnsiTheme="majorHAnsi" w:cs="Arial"/>
          <w:i/>
          <w:sz w:val="21"/>
          <w:szCs w:val="21"/>
        </w:rPr>
        <w:t xml:space="preserve">develops and deploys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software using the latest design techniques, technology and device application. </w:t>
      </w:r>
      <w:r>
        <w:rPr>
          <w:rFonts w:asciiTheme="majorHAnsi" w:hAnsiTheme="majorHAnsi" w:cs="Arial"/>
          <w:i/>
          <w:sz w:val="21"/>
          <w:szCs w:val="21"/>
        </w:rPr>
        <w:t xml:space="preserve"> The business caters for the </w:t>
      </w:r>
      <w:r w:rsidR="00C16A0D">
        <w:rPr>
          <w:rFonts w:asciiTheme="majorHAnsi" w:hAnsiTheme="majorHAnsi" w:cs="Arial"/>
          <w:i/>
          <w:sz w:val="21"/>
          <w:szCs w:val="21"/>
        </w:rPr>
        <w:t xml:space="preserve">early childhood education </w:t>
      </w:r>
      <w:r>
        <w:rPr>
          <w:rFonts w:asciiTheme="majorHAnsi" w:hAnsiTheme="majorHAnsi" w:cs="Arial"/>
          <w:i/>
          <w:sz w:val="21"/>
          <w:szCs w:val="21"/>
        </w:rPr>
        <w:t xml:space="preserve">sector and others creating </w:t>
      </w:r>
      <w:r w:rsidRPr="0087656F">
        <w:rPr>
          <w:rFonts w:asciiTheme="majorHAnsi" w:hAnsiTheme="majorHAnsi" w:cs="Arial"/>
          <w:i/>
          <w:sz w:val="21"/>
          <w:szCs w:val="21"/>
        </w:rPr>
        <w:t xml:space="preserve">custom design system solutions specific to </w:t>
      </w:r>
      <w:r>
        <w:rPr>
          <w:rFonts w:asciiTheme="majorHAnsi" w:hAnsiTheme="majorHAnsi" w:cs="Arial"/>
          <w:i/>
          <w:sz w:val="21"/>
          <w:szCs w:val="21"/>
        </w:rPr>
        <w:t>business needs.</w:t>
      </w:r>
    </w:p>
    <w:p w14:paraId="277A8D87" w14:textId="2391690E" w:rsidR="00DD50B4" w:rsidRDefault="00A41604" w:rsidP="00A41604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>
        <w:rPr>
          <w:rFonts w:asciiTheme="majorHAnsi" w:hAnsiTheme="majorHAnsi" w:cs="Arial"/>
          <w:sz w:val="21"/>
          <w:szCs w:val="21"/>
        </w:rPr>
        <w:t>R</w:t>
      </w:r>
      <w:r w:rsidR="00C16A0D">
        <w:rPr>
          <w:rFonts w:asciiTheme="majorHAnsi" w:hAnsiTheme="majorHAnsi" w:cs="Arial"/>
          <w:sz w:val="21"/>
          <w:szCs w:val="21"/>
        </w:rPr>
        <w:t>esponsible for assisting the software development team with bug fixing, testing and feature development and contributing to completion of a range of projects primarily for clients</w:t>
      </w:r>
      <w:r>
        <w:rPr>
          <w:rFonts w:asciiTheme="majorHAnsi" w:hAnsiTheme="majorHAnsi" w:cs="Arial"/>
          <w:sz w:val="21"/>
          <w:szCs w:val="21"/>
        </w:rPr>
        <w:t xml:space="preserve">. </w:t>
      </w:r>
      <w:r w:rsidR="00F2558A">
        <w:rPr>
          <w:rFonts w:asciiTheme="majorHAnsi" w:hAnsiTheme="majorHAnsi" w:cs="Arial"/>
          <w:sz w:val="21"/>
          <w:szCs w:val="21"/>
        </w:rPr>
        <w:t xml:space="preserve">Contributed to one </w:t>
      </w:r>
      <w:r w:rsidR="00C16A0D">
        <w:rPr>
          <w:rFonts w:asciiTheme="majorHAnsi" w:hAnsiTheme="majorHAnsi" w:cs="Arial"/>
          <w:sz w:val="21"/>
          <w:szCs w:val="21"/>
        </w:rPr>
        <w:t xml:space="preserve">significant project </w:t>
      </w:r>
      <w:r w:rsidR="00F2558A">
        <w:rPr>
          <w:rFonts w:asciiTheme="majorHAnsi" w:hAnsiTheme="majorHAnsi" w:cs="Arial"/>
          <w:sz w:val="21"/>
          <w:szCs w:val="21"/>
        </w:rPr>
        <w:t>(AIMY Plus)</w:t>
      </w:r>
      <w:bookmarkStart w:id="9" w:name="_Hlk508184479"/>
      <w:r>
        <w:rPr>
          <w:rFonts w:asciiTheme="majorHAnsi" w:hAnsiTheme="majorHAnsi" w:cs="Arial"/>
          <w:sz w:val="21"/>
          <w:szCs w:val="21"/>
        </w:rPr>
        <w:t xml:space="preserve">. </w:t>
      </w:r>
      <w:r w:rsidR="00F2558A">
        <w:rPr>
          <w:rFonts w:asciiTheme="majorHAnsi" w:hAnsiTheme="majorHAnsi" w:cs="Arial"/>
          <w:sz w:val="21"/>
          <w:szCs w:val="21"/>
        </w:rPr>
        <w:t xml:space="preserve">Used </w:t>
      </w:r>
      <w:bookmarkEnd w:id="9"/>
      <w:r w:rsidR="00DD50B4" w:rsidRPr="00DD50B4">
        <w:rPr>
          <w:rFonts w:asciiTheme="majorHAnsi" w:hAnsiTheme="majorHAnsi" w:cs="Arial"/>
          <w:sz w:val="21"/>
          <w:szCs w:val="21"/>
        </w:rPr>
        <w:t xml:space="preserve">ASP.Net MVC, C#, Kendo UI, HTML5, JavaScript, CSS, Entity Framework and Microsoft SQL Server in Agile environment. </w:t>
      </w:r>
    </w:p>
    <w:p w14:paraId="1C77F0AA" w14:textId="1C7B9040" w:rsidR="00A41604" w:rsidRPr="00A41604" w:rsidRDefault="00A41604" w:rsidP="00A4160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088E6A88" w14:textId="1486D40D" w:rsidR="00DD50B4" w:rsidRPr="00AE371F" w:rsidRDefault="00F2558A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>Successful in contributing to both back</w:t>
      </w:r>
      <w:r w:rsidR="00AE371F">
        <w:rPr>
          <w:sz w:val="21"/>
          <w:szCs w:val="21"/>
        </w:rPr>
        <w:t>-</w:t>
      </w:r>
      <w:r w:rsidRPr="00AE371F">
        <w:rPr>
          <w:sz w:val="21"/>
          <w:szCs w:val="21"/>
        </w:rPr>
        <w:t xml:space="preserve">end and </w:t>
      </w:r>
      <w:r w:rsidR="00AE371F" w:rsidRPr="00AE371F">
        <w:rPr>
          <w:sz w:val="21"/>
          <w:szCs w:val="21"/>
        </w:rPr>
        <w:t>front-end</w:t>
      </w:r>
      <w:r w:rsidRPr="00AE371F">
        <w:rPr>
          <w:sz w:val="21"/>
          <w:szCs w:val="21"/>
        </w:rPr>
        <w:t xml:space="preserve"> development of features for the Contact Manager that managed more than </w:t>
      </w:r>
      <w:r w:rsidR="00DD50B4" w:rsidRPr="00AE371F">
        <w:rPr>
          <w:sz w:val="21"/>
          <w:szCs w:val="21"/>
        </w:rPr>
        <w:t>110,000 contact details in</w:t>
      </w:r>
      <w:r w:rsidRPr="00AE371F">
        <w:rPr>
          <w:sz w:val="21"/>
          <w:szCs w:val="21"/>
        </w:rPr>
        <w:t xml:space="preserve"> the</w:t>
      </w:r>
      <w:r w:rsidR="00DD50B4" w:rsidRPr="00AE371F">
        <w:rPr>
          <w:sz w:val="21"/>
          <w:szCs w:val="21"/>
        </w:rPr>
        <w:t xml:space="preserve"> AIMY Plus</w:t>
      </w:r>
      <w:r w:rsidRPr="00AE371F">
        <w:rPr>
          <w:sz w:val="21"/>
          <w:szCs w:val="21"/>
        </w:rPr>
        <w:t xml:space="preserve"> system</w:t>
      </w:r>
    </w:p>
    <w:p w14:paraId="5A9997DB" w14:textId="360D7D2D" w:rsidR="00DD50B4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Led the optimising of l</w:t>
      </w:r>
      <w:r w:rsidR="00DD50B4" w:rsidRPr="00AE371F">
        <w:rPr>
          <w:sz w:val="21"/>
          <w:szCs w:val="21"/>
        </w:rPr>
        <w:t>egacy code and reduc</w:t>
      </w:r>
      <w:r w:rsidRPr="00AE371F">
        <w:rPr>
          <w:sz w:val="21"/>
          <w:szCs w:val="21"/>
        </w:rPr>
        <w:t>ed</w:t>
      </w:r>
      <w:r w:rsidR="00DD50B4" w:rsidRPr="00AE371F">
        <w:rPr>
          <w:sz w:val="21"/>
          <w:szCs w:val="21"/>
        </w:rPr>
        <w:t xml:space="preserve"> redundant data to decrease response time from 8 seconds to 0.5 seconds in average</w:t>
      </w:r>
    </w:p>
    <w:p w14:paraId="7AC63FC2" w14:textId="7653374C" w:rsidR="00D631B6" w:rsidRPr="00AC39DB" w:rsidRDefault="00140853" w:rsidP="00D631B6">
      <w:pPr>
        <w:shd w:val="clear" w:color="auto" w:fill="D9D9D9"/>
        <w:tabs>
          <w:tab w:val="left" w:pos="4820"/>
          <w:tab w:val="right" w:pos="10206"/>
        </w:tabs>
        <w:spacing w:before="120" w:after="120" w:line="240" w:lineRule="auto"/>
        <w:ind w:left="1134"/>
        <w:jc w:val="both"/>
        <w:rPr>
          <w:rFonts w:asciiTheme="majorHAnsi" w:hAnsiTheme="majorHAnsi" w:cs="Arial"/>
          <w:b/>
          <w:sz w:val="24"/>
          <w:szCs w:val="24"/>
        </w:rPr>
      </w:pPr>
      <w:r>
        <w:rPr>
          <w:rFonts w:asciiTheme="majorHAnsi" w:hAnsiTheme="majorHAnsi" w:cs="Arial" w:hint="eastAsia"/>
          <w:b/>
          <w:sz w:val="24"/>
          <w:szCs w:val="24"/>
          <w:lang w:eastAsia="zh-CN"/>
        </w:rPr>
        <w:t>Dev</w:t>
      </w:r>
      <w:r>
        <w:rPr>
          <w:rFonts w:asciiTheme="majorHAnsi" w:hAnsiTheme="majorHAnsi" w:cs="Arial"/>
          <w:b/>
          <w:sz w:val="24"/>
          <w:szCs w:val="24"/>
        </w:rPr>
        <w:t>elopment Team Lead</w:t>
      </w:r>
      <w:r w:rsidR="00E61060" w:rsidRPr="00E61060">
        <w:rPr>
          <w:rFonts w:asciiTheme="majorHAnsi" w:hAnsiTheme="majorHAnsi" w:cs="Arial"/>
          <w:b/>
          <w:sz w:val="24"/>
          <w:szCs w:val="24"/>
        </w:rPr>
        <w:t xml:space="preserve"> </w:t>
      </w:r>
      <w:r w:rsidR="00D631B6" w:rsidRPr="001F1B08">
        <w:rPr>
          <w:rFonts w:asciiTheme="majorHAnsi" w:hAnsiTheme="majorHAnsi" w:cs="Arial"/>
          <w:sz w:val="24"/>
          <w:szCs w:val="24"/>
        </w:rPr>
        <w:t>-</w:t>
      </w:r>
      <w:r w:rsidR="00D631B6" w:rsidRPr="00AC39DB">
        <w:rPr>
          <w:rFonts w:asciiTheme="majorHAnsi" w:hAnsiTheme="majorHAnsi" w:cs="Arial"/>
          <w:sz w:val="24"/>
          <w:szCs w:val="24"/>
        </w:rPr>
        <w:t xml:space="preserve"> </w:t>
      </w:r>
      <w:r w:rsidR="0087656F" w:rsidRPr="0087656F">
        <w:rPr>
          <w:rFonts w:asciiTheme="majorHAnsi" w:hAnsiTheme="majorHAnsi" w:cs="Arial"/>
          <w:sz w:val="24"/>
          <w:szCs w:val="24"/>
        </w:rPr>
        <w:t>Tang Ren Ltd, Auckland</w:t>
      </w:r>
      <w:r w:rsidR="00D631B6" w:rsidRPr="00AC39DB">
        <w:rPr>
          <w:rFonts w:asciiTheme="majorHAnsi" w:hAnsiTheme="majorHAnsi" w:cs="Arial"/>
          <w:sz w:val="24"/>
          <w:szCs w:val="24"/>
        </w:rPr>
        <w:tab/>
        <w:t>20</w:t>
      </w:r>
      <w:r w:rsidR="00D631B6">
        <w:rPr>
          <w:rFonts w:asciiTheme="majorHAnsi" w:hAnsiTheme="majorHAnsi" w:cs="Arial"/>
          <w:sz w:val="24"/>
          <w:szCs w:val="24"/>
        </w:rPr>
        <w:t>1</w:t>
      </w:r>
      <w:r w:rsidR="00E61060">
        <w:rPr>
          <w:rFonts w:asciiTheme="majorHAnsi" w:hAnsiTheme="majorHAnsi" w:cs="Arial"/>
          <w:sz w:val="24"/>
          <w:szCs w:val="24"/>
        </w:rPr>
        <w:t>4</w:t>
      </w:r>
      <w:r w:rsidR="00D631B6">
        <w:rPr>
          <w:rFonts w:asciiTheme="majorHAnsi" w:hAnsiTheme="majorHAnsi" w:cs="Arial"/>
          <w:sz w:val="24"/>
          <w:szCs w:val="24"/>
        </w:rPr>
        <w:t xml:space="preserve"> - 201</w:t>
      </w:r>
      <w:r w:rsidR="00E61060">
        <w:rPr>
          <w:rFonts w:asciiTheme="majorHAnsi" w:hAnsiTheme="majorHAnsi" w:cs="Arial"/>
          <w:sz w:val="24"/>
          <w:szCs w:val="24"/>
        </w:rPr>
        <w:t>5</w:t>
      </w:r>
    </w:p>
    <w:p w14:paraId="245BD99C" w14:textId="27EE42EF" w:rsidR="00A63855" w:rsidRPr="00A63855" w:rsidRDefault="00A63855" w:rsidP="00A63855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63855">
        <w:rPr>
          <w:rFonts w:asciiTheme="majorHAnsi" w:hAnsiTheme="majorHAnsi" w:cs="Arial"/>
          <w:i/>
          <w:sz w:val="21"/>
          <w:szCs w:val="21"/>
        </w:rPr>
        <w:t xml:space="preserve">Tang Ren </w:t>
      </w:r>
      <w:r w:rsidR="00DD50B4">
        <w:rPr>
          <w:rFonts w:asciiTheme="majorHAnsi" w:hAnsiTheme="majorHAnsi" w:cs="Arial"/>
          <w:i/>
          <w:sz w:val="21"/>
          <w:szCs w:val="21"/>
        </w:rPr>
        <w:t xml:space="preserve">Ltd is software development and web design company that delivers web </w:t>
      </w:r>
      <w:r w:rsidRPr="00A63855">
        <w:rPr>
          <w:rFonts w:asciiTheme="majorHAnsi" w:hAnsiTheme="majorHAnsi" w:cs="Arial"/>
          <w:i/>
          <w:sz w:val="21"/>
          <w:szCs w:val="21"/>
        </w:rPr>
        <w:t>system development, website building, website promotion, planning and running of the spatial domain</w:t>
      </w:r>
      <w:r w:rsidR="00DD50B4">
        <w:rPr>
          <w:rFonts w:asciiTheme="majorHAnsi" w:hAnsiTheme="majorHAnsi" w:cs="Arial"/>
          <w:i/>
          <w:sz w:val="21"/>
          <w:szCs w:val="21"/>
        </w:rPr>
        <w:t>s</w:t>
      </w:r>
      <w:r w:rsidRPr="00A63855">
        <w:rPr>
          <w:rFonts w:asciiTheme="majorHAnsi" w:hAnsiTheme="majorHAnsi" w:cs="Arial"/>
          <w:i/>
          <w:sz w:val="21"/>
          <w:szCs w:val="21"/>
        </w:rPr>
        <w:t xml:space="preserve"> as well as network marketing</w:t>
      </w:r>
      <w:r w:rsidR="00DD50B4">
        <w:rPr>
          <w:rFonts w:asciiTheme="majorHAnsi" w:hAnsiTheme="majorHAnsi" w:cs="Arial"/>
          <w:i/>
          <w:sz w:val="21"/>
          <w:szCs w:val="21"/>
        </w:rPr>
        <w:t>, visual identity design and web media promotions.</w:t>
      </w:r>
    </w:p>
    <w:p w14:paraId="1E9987FB" w14:textId="0A460E93" w:rsidR="00DD50B4" w:rsidRDefault="00DD50B4" w:rsidP="00AE371F">
      <w:pPr>
        <w:spacing w:after="60"/>
        <w:ind w:left="1134"/>
        <w:rPr>
          <w:rFonts w:asciiTheme="majorHAnsi" w:hAnsiTheme="majorHAnsi" w:cs="Arial"/>
          <w:sz w:val="21"/>
          <w:szCs w:val="21"/>
        </w:rPr>
      </w:pPr>
      <w:r w:rsidRPr="00AE371F">
        <w:rPr>
          <w:rFonts w:asciiTheme="majorHAnsi" w:hAnsiTheme="majorHAnsi" w:cs="Arial"/>
          <w:sz w:val="21"/>
          <w:szCs w:val="21"/>
        </w:rPr>
        <w:t xml:space="preserve">Responsible for </w:t>
      </w:r>
      <w:r w:rsidR="00140853">
        <w:rPr>
          <w:rFonts w:asciiTheme="majorHAnsi" w:hAnsiTheme="majorHAnsi" w:cs="Arial"/>
          <w:sz w:val="21"/>
          <w:szCs w:val="21"/>
        </w:rPr>
        <w:t>leading a small but efficient</w:t>
      </w:r>
      <w:r w:rsidR="009847EA">
        <w:rPr>
          <w:rFonts w:asciiTheme="majorHAnsi" w:hAnsiTheme="majorHAnsi" w:cs="Arial"/>
          <w:sz w:val="21"/>
          <w:szCs w:val="21"/>
        </w:rPr>
        <w:t xml:space="preserve"> product development team on a daily basis, and to partner with operations team in forming inspirational product ideas driven by customer needs and will translate these into executable product and technical roadmaps.</w:t>
      </w:r>
    </w:p>
    <w:p w14:paraId="3CA9C3D7" w14:textId="1D4FFB30" w:rsidR="00A41604" w:rsidRPr="00A41604" w:rsidRDefault="00A41604" w:rsidP="00A41604">
      <w:pPr>
        <w:spacing w:after="60"/>
        <w:ind w:left="1134"/>
        <w:rPr>
          <w:rFonts w:asciiTheme="majorHAnsi" w:hAnsiTheme="majorHAnsi" w:cs="Arial"/>
          <w:i/>
          <w:sz w:val="21"/>
          <w:szCs w:val="21"/>
        </w:rPr>
      </w:pPr>
      <w:r w:rsidRPr="00AE6789">
        <w:rPr>
          <w:rFonts w:asciiTheme="majorHAnsi" w:hAnsiTheme="majorHAnsi" w:cs="Arial"/>
          <w:i/>
          <w:sz w:val="21"/>
          <w:szCs w:val="21"/>
        </w:rPr>
        <w:t>Achievements</w:t>
      </w:r>
    </w:p>
    <w:p w14:paraId="03025A8A" w14:textId="2BB0D4E7" w:rsidR="00DD50B4" w:rsidRPr="00AE371F" w:rsidRDefault="00140853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 xml:space="preserve">Managed all meetings in </w:t>
      </w:r>
      <w:r w:rsidRPr="00140853">
        <w:rPr>
          <w:sz w:val="21"/>
          <w:szCs w:val="21"/>
        </w:rPr>
        <w:t>SDLC</w:t>
      </w:r>
      <w:r>
        <w:rPr>
          <w:sz w:val="21"/>
          <w:szCs w:val="21"/>
        </w:rPr>
        <w:t xml:space="preserve"> including technical decision making, sprint planning, daily stand up, demo and retrospective meetings.   </w:t>
      </w:r>
    </w:p>
    <w:p w14:paraId="0C581602" w14:textId="4976747E" w:rsidR="00DD50B4" w:rsidRPr="00AE371F" w:rsidRDefault="00DD50B4" w:rsidP="00AE371F">
      <w:pPr>
        <w:pStyle w:val="Headlinebullet"/>
        <w:spacing w:before="0" w:after="60" w:line="276" w:lineRule="auto"/>
        <w:rPr>
          <w:sz w:val="21"/>
          <w:szCs w:val="21"/>
        </w:rPr>
      </w:pPr>
      <w:r w:rsidRPr="00AE371F">
        <w:rPr>
          <w:sz w:val="21"/>
          <w:szCs w:val="21"/>
        </w:rPr>
        <w:t xml:space="preserve">Managed </w:t>
      </w:r>
      <w:r w:rsidR="009847EA">
        <w:rPr>
          <w:sz w:val="21"/>
          <w:szCs w:val="21"/>
        </w:rPr>
        <w:t xml:space="preserve">Multiple project development as a team lead to operate with internal and external customer to capture requirement and translate to user stories, and understand how solutions are architected and integrated internally and with external </w:t>
      </w:r>
      <w:proofErr w:type="gramStart"/>
      <w:r w:rsidR="009847EA">
        <w:rPr>
          <w:sz w:val="21"/>
          <w:szCs w:val="21"/>
        </w:rPr>
        <w:t>third party</w:t>
      </w:r>
      <w:proofErr w:type="gramEnd"/>
      <w:r w:rsidR="009847EA">
        <w:rPr>
          <w:sz w:val="21"/>
          <w:szCs w:val="21"/>
        </w:rPr>
        <w:t xml:space="preserve"> software.</w:t>
      </w:r>
    </w:p>
    <w:p w14:paraId="67A835AC" w14:textId="1DEF9E42" w:rsidR="00D631B6" w:rsidRPr="00AE371F" w:rsidRDefault="00AE371F" w:rsidP="00AE371F">
      <w:pPr>
        <w:pStyle w:val="Headlinebullet"/>
        <w:spacing w:before="0" w:after="60" w:line="276" w:lineRule="auto"/>
        <w:rPr>
          <w:sz w:val="21"/>
          <w:szCs w:val="21"/>
        </w:rPr>
      </w:pPr>
      <w:r>
        <w:rPr>
          <w:sz w:val="21"/>
          <w:szCs w:val="21"/>
        </w:rPr>
        <w:t>Involved in f</w:t>
      </w:r>
      <w:r w:rsidR="00DD50B4" w:rsidRPr="00AE371F">
        <w:rPr>
          <w:sz w:val="21"/>
          <w:szCs w:val="21"/>
        </w:rPr>
        <w:t>ront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>end, back</w:t>
      </w:r>
      <w:r>
        <w:rPr>
          <w:sz w:val="21"/>
          <w:szCs w:val="21"/>
        </w:rPr>
        <w:t>-</w:t>
      </w:r>
      <w:r w:rsidR="00DD50B4" w:rsidRPr="00AE371F">
        <w:rPr>
          <w:sz w:val="21"/>
          <w:szCs w:val="21"/>
        </w:rPr>
        <w:t xml:space="preserve">end development and maintenance of MVC architecture websites and an internal CMS development using PHP, Object-oriented programming, HTML5/CSS3, MySQL, Apache, AJAX, JavaScript, </w:t>
      </w:r>
      <w:proofErr w:type="spellStart"/>
      <w:r w:rsidR="00DD50B4" w:rsidRPr="00AE371F">
        <w:rPr>
          <w:sz w:val="21"/>
          <w:szCs w:val="21"/>
        </w:rPr>
        <w:t>JQuery</w:t>
      </w:r>
      <w:proofErr w:type="spellEnd"/>
      <w:r w:rsidR="00DD50B4" w:rsidRPr="00AE371F">
        <w:rPr>
          <w:sz w:val="21"/>
          <w:szCs w:val="21"/>
        </w:rPr>
        <w:t>, Bootstrap Framework, and LAMP toolsets</w:t>
      </w:r>
    </w:p>
    <w:p w14:paraId="40E42169" w14:textId="1D4C1B11" w:rsidR="00C3191E" w:rsidRPr="00B56645" w:rsidRDefault="00C3191E" w:rsidP="00C3191E">
      <w:pPr>
        <w:pBdr>
          <w:top w:val="single" w:sz="8" w:space="1" w:color="A6A6A6"/>
          <w:bottom w:val="single" w:sz="8" w:space="1" w:color="A6A6A6"/>
        </w:pBdr>
        <w:spacing w:before="24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r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Voluntary and Community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4235"/>
        <w:gridCol w:w="2989"/>
      </w:tblGrid>
      <w:tr w:rsidR="00BF3743" w14:paraId="0E690364" w14:textId="77777777" w:rsidTr="00B61BF3">
        <w:tc>
          <w:tcPr>
            <w:tcW w:w="1838" w:type="dxa"/>
          </w:tcPr>
          <w:p w14:paraId="540C2850" w14:textId="05AFB034" w:rsidR="00BF3743" w:rsidRDefault="00BF3743" w:rsidP="00B61BF3">
            <w:pPr>
              <w:tabs>
                <w:tab w:val="left" w:pos="1560"/>
              </w:tabs>
              <w:spacing w:before="200" w:after="60" w:line="240" w:lineRule="auto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Certified Member</w:t>
            </w:r>
          </w:p>
        </w:tc>
        <w:tc>
          <w:tcPr>
            <w:tcW w:w="4235" w:type="dxa"/>
          </w:tcPr>
          <w:p w14:paraId="717374EE" w14:textId="4830C31F" w:rsidR="00BF3743" w:rsidRPr="00BF3743" w:rsidRDefault="00BF3743" w:rsidP="00B61BF3">
            <w:pPr>
              <w:tabs>
                <w:tab w:val="left" w:pos="1560"/>
              </w:tabs>
              <w:spacing w:before="200" w:after="60" w:line="240" w:lineRule="auto"/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Mensa, New Zealand</w:t>
            </w:r>
          </w:p>
        </w:tc>
        <w:tc>
          <w:tcPr>
            <w:tcW w:w="2989" w:type="dxa"/>
          </w:tcPr>
          <w:p w14:paraId="7559BB07" w14:textId="12F279E5" w:rsidR="00BF3743" w:rsidRPr="00B61BF3" w:rsidRDefault="00B61BF3" w:rsidP="00B61BF3">
            <w:pPr>
              <w:tabs>
                <w:tab w:val="left" w:pos="1560"/>
              </w:tabs>
              <w:spacing w:before="200" w:after="60" w:line="240" w:lineRule="auto"/>
              <w:jc w:val="right"/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2019 - current</w:t>
            </w:r>
          </w:p>
        </w:tc>
      </w:tr>
      <w:tr w:rsidR="00BF3743" w14:paraId="0815CE7A" w14:textId="77777777" w:rsidTr="00B61BF3">
        <w:tc>
          <w:tcPr>
            <w:tcW w:w="1838" w:type="dxa"/>
          </w:tcPr>
          <w:p w14:paraId="6DB3D2F1" w14:textId="10F5BD58" w:rsidR="00BF3743" w:rsidRDefault="00BF3743" w:rsidP="00B61BF3">
            <w:pPr>
              <w:tabs>
                <w:tab w:val="left" w:pos="1560"/>
              </w:tabs>
              <w:spacing w:before="200" w:after="60" w:line="240" w:lineRule="auto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>Event Volunteer</w:t>
            </w:r>
          </w:p>
        </w:tc>
        <w:tc>
          <w:tcPr>
            <w:tcW w:w="4235" w:type="dxa"/>
          </w:tcPr>
          <w:p w14:paraId="26B0498F" w14:textId="746C131D" w:rsidR="00BF3743" w:rsidRPr="00BF3743" w:rsidRDefault="00BF3743" w:rsidP="00B61BF3">
            <w:pPr>
              <w:tabs>
                <w:tab w:val="left" w:pos="1560"/>
              </w:tabs>
              <w:spacing w:before="200" w:after="60" w:line="240" w:lineRule="auto"/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TED Ta</w:t>
            </w:r>
            <w:r w:rsidR="00B61BF3">
              <w:rPr>
                <w:rFonts w:asciiTheme="majorHAnsi" w:hAnsiTheme="majorHAnsi"/>
                <w:bCs/>
                <w:sz w:val="21"/>
                <w:szCs w:val="21"/>
              </w:rPr>
              <w:t>lks, New Zealand</w:t>
            </w:r>
          </w:p>
        </w:tc>
        <w:tc>
          <w:tcPr>
            <w:tcW w:w="2989" w:type="dxa"/>
          </w:tcPr>
          <w:p w14:paraId="5402BCE7" w14:textId="49D536D7" w:rsidR="00BF3743" w:rsidRPr="00B61BF3" w:rsidRDefault="00B61BF3" w:rsidP="00B61BF3">
            <w:pPr>
              <w:tabs>
                <w:tab w:val="left" w:pos="1560"/>
              </w:tabs>
              <w:spacing w:before="200" w:after="60" w:line="240" w:lineRule="auto"/>
              <w:jc w:val="right"/>
              <w:rPr>
                <w:rFonts w:asciiTheme="majorHAnsi" w:hAnsiTheme="majorHAnsi"/>
                <w:bCs/>
                <w:sz w:val="21"/>
                <w:szCs w:val="21"/>
              </w:rPr>
            </w:pPr>
            <w:r>
              <w:rPr>
                <w:rFonts w:asciiTheme="majorHAnsi" w:hAnsiTheme="majorHAnsi"/>
                <w:bCs/>
                <w:sz w:val="21"/>
                <w:szCs w:val="21"/>
              </w:rPr>
              <w:t>2017 - current</w:t>
            </w:r>
          </w:p>
        </w:tc>
      </w:tr>
    </w:tbl>
    <w:p w14:paraId="61529F44" w14:textId="77777777" w:rsidR="00A00A4B" w:rsidRPr="00B56645" w:rsidRDefault="00A00A4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</w:pPr>
      <w:bookmarkStart w:id="10" w:name="_Hlk489529631"/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 xml:space="preserve">Professional </w:t>
      </w:r>
      <w:r w:rsidR="00AC39DB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Development</w:t>
      </w:r>
    </w:p>
    <w:tbl>
      <w:tblPr>
        <w:tblStyle w:val="TableGrid"/>
        <w:tblW w:w="0" w:type="auto"/>
        <w:tblInd w:w="11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8"/>
        <w:gridCol w:w="1846"/>
        <w:gridCol w:w="2968"/>
      </w:tblGrid>
      <w:tr w:rsidR="00B61BF3" w14:paraId="60D3F12D" w14:textId="77777777" w:rsidTr="001167A1">
        <w:tc>
          <w:tcPr>
            <w:tcW w:w="4248" w:type="dxa"/>
          </w:tcPr>
          <w:p w14:paraId="1FCE4A81" w14:textId="1C8F9FC6" w:rsidR="00B61BF3" w:rsidRDefault="00B61BF3" w:rsidP="001167A1">
            <w:pPr>
              <w:tabs>
                <w:tab w:val="left" w:pos="1560"/>
              </w:tabs>
              <w:spacing w:before="200" w:after="60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Software Development Job Ready Programme</w:t>
            </w:r>
          </w:p>
        </w:tc>
        <w:tc>
          <w:tcPr>
            <w:tcW w:w="1846" w:type="dxa"/>
          </w:tcPr>
          <w:p w14:paraId="480CFCD9" w14:textId="22184C55" w:rsidR="00B61BF3" w:rsidRPr="00B61BF3" w:rsidRDefault="00B61BF3" w:rsidP="001167A1">
            <w:pPr>
              <w:tabs>
                <w:tab w:val="left" w:pos="1560"/>
              </w:tabs>
              <w:spacing w:before="200" w:after="60"/>
              <w:rPr>
                <w:bCs/>
                <w:sz w:val="21"/>
                <w:szCs w:val="21"/>
              </w:rPr>
            </w:pPr>
            <w:r>
              <w:rPr>
                <w:bCs/>
                <w:sz w:val="21"/>
                <w:szCs w:val="21"/>
              </w:rPr>
              <w:t>Industry Connect</w:t>
            </w:r>
          </w:p>
        </w:tc>
        <w:tc>
          <w:tcPr>
            <w:tcW w:w="2968" w:type="dxa"/>
          </w:tcPr>
          <w:p w14:paraId="354CDD56" w14:textId="18A88A8D" w:rsidR="00B61BF3" w:rsidRPr="001167A1" w:rsidRDefault="00B61BF3" w:rsidP="001167A1">
            <w:pPr>
              <w:tabs>
                <w:tab w:val="left" w:pos="1560"/>
              </w:tabs>
              <w:spacing w:before="200" w:after="60"/>
              <w:jc w:val="right"/>
              <w:rPr>
                <w:bCs/>
                <w:sz w:val="21"/>
                <w:szCs w:val="21"/>
              </w:rPr>
            </w:pPr>
            <w:r w:rsidRPr="001167A1">
              <w:rPr>
                <w:bCs/>
                <w:sz w:val="21"/>
                <w:szCs w:val="21"/>
              </w:rPr>
              <w:t>2015</w:t>
            </w:r>
          </w:p>
        </w:tc>
      </w:tr>
    </w:tbl>
    <w:bookmarkEnd w:id="10"/>
    <w:p w14:paraId="194A64A8" w14:textId="05C3E0FE" w:rsidR="008F623B" w:rsidRPr="00B47F9D" w:rsidRDefault="008F623B" w:rsidP="00C3191E">
      <w:pPr>
        <w:pBdr>
          <w:top w:val="single" w:sz="8" w:space="1" w:color="A6A6A6"/>
          <w:bottom w:val="single" w:sz="8" w:space="1" w:color="A6A6A6"/>
        </w:pBdr>
        <w:spacing w:before="200" w:after="120" w:line="240" w:lineRule="auto"/>
        <w:ind w:left="1134"/>
        <w:rPr>
          <w:rFonts w:asciiTheme="majorHAnsi" w:hAnsiTheme="majorHAnsi"/>
          <w:b/>
          <w:color w:val="365F91"/>
          <w:sz w:val="28"/>
          <w:szCs w:val="28"/>
        </w:rPr>
      </w:pPr>
      <w:r w:rsidRPr="00B56645">
        <w:rPr>
          <w:rFonts w:asciiTheme="majorHAnsi" w:hAnsiTheme="majorHAnsi"/>
          <w:b/>
          <w:noProof/>
          <w:color w:val="001E66"/>
          <w:sz w:val="28"/>
          <w:szCs w:val="28"/>
          <w:lang w:eastAsia="en-AU"/>
          <w14:textFill>
            <w14:solidFill>
              <w14:srgbClr w14:val="001E66">
                <w14:alpha w14:val="50000"/>
              </w14:srgbClr>
            </w14:solidFill>
          </w14:textFill>
        </w:rPr>
        <w:t>Additional Information</w:t>
      </w:r>
    </w:p>
    <w:tbl>
      <w:tblPr>
        <w:tblW w:w="0" w:type="auto"/>
        <w:tblInd w:w="993" w:type="dxa"/>
        <w:tblLook w:val="00A0" w:firstRow="1" w:lastRow="0" w:firstColumn="1" w:lastColumn="0" w:noHBand="0" w:noVBand="0"/>
      </w:tblPr>
      <w:tblGrid>
        <w:gridCol w:w="1701"/>
        <w:gridCol w:w="7512"/>
      </w:tblGrid>
      <w:tr w:rsidR="003524F5" w:rsidRPr="005378AA" w14:paraId="18DD906E" w14:textId="77777777" w:rsidTr="00D019FF">
        <w:trPr>
          <w:trHeight w:val="352"/>
        </w:trPr>
        <w:tc>
          <w:tcPr>
            <w:tcW w:w="1701" w:type="dxa"/>
          </w:tcPr>
          <w:p w14:paraId="3C4B2B52" w14:textId="77777777" w:rsidR="003524F5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3524F5">
              <w:rPr>
                <w:rFonts w:asciiTheme="majorHAnsi" w:hAnsiTheme="majorHAnsi"/>
                <w:b/>
                <w:sz w:val="21"/>
                <w:szCs w:val="21"/>
              </w:rPr>
              <w:t>Licences:</w:t>
            </w:r>
          </w:p>
        </w:tc>
        <w:tc>
          <w:tcPr>
            <w:tcW w:w="7512" w:type="dxa"/>
          </w:tcPr>
          <w:p w14:paraId="2AC9C028" w14:textId="1FABB7AC" w:rsidR="003524F5" w:rsidRDefault="003524F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NZ Drivers Licence</w:t>
            </w:r>
          </w:p>
        </w:tc>
      </w:tr>
      <w:tr w:rsidR="00AF74C5" w:rsidRPr="005378AA" w14:paraId="1E3F37F7" w14:textId="77777777" w:rsidTr="00D019FF">
        <w:trPr>
          <w:trHeight w:val="352"/>
        </w:trPr>
        <w:tc>
          <w:tcPr>
            <w:tcW w:w="1701" w:type="dxa"/>
          </w:tcPr>
          <w:p w14:paraId="06FA93E5" w14:textId="77777777" w:rsidR="00AF74C5" w:rsidRDefault="00AF74C5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References:</w:t>
            </w:r>
          </w:p>
        </w:tc>
        <w:tc>
          <w:tcPr>
            <w:tcW w:w="7512" w:type="dxa"/>
          </w:tcPr>
          <w:p w14:paraId="56087A0D" w14:textId="77777777" w:rsidR="00AF74C5" w:rsidRDefault="00AF74C5" w:rsidP="00902F0F">
            <w:pPr>
              <w:spacing w:after="60"/>
              <w:rPr>
                <w:rFonts w:asciiTheme="majorHAnsi" w:hAnsiTheme="majorHAnsi"/>
                <w:sz w:val="21"/>
                <w:szCs w:val="21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>Available on request</w:t>
            </w:r>
          </w:p>
        </w:tc>
      </w:tr>
      <w:tr w:rsidR="008F623B" w:rsidRPr="005378AA" w14:paraId="0C078927" w14:textId="77777777" w:rsidTr="00D019FF">
        <w:trPr>
          <w:trHeight w:val="352"/>
        </w:trPr>
        <w:tc>
          <w:tcPr>
            <w:tcW w:w="1701" w:type="dxa"/>
          </w:tcPr>
          <w:p w14:paraId="7A52C024" w14:textId="77777777" w:rsidR="008F623B" w:rsidRPr="005378AA" w:rsidRDefault="00D019FF" w:rsidP="00902F0F">
            <w:pPr>
              <w:spacing w:after="60"/>
              <w:rPr>
                <w:rFonts w:asciiTheme="majorHAnsi" w:hAnsiTheme="majorHAnsi"/>
                <w:b/>
                <w:sz w:val="21"/>
                <w:szCs w:val="21"/>
              </w:rPr>
            </w:pPr>
            <w:r>
              <w:rPr>
                <w:rFonts w:asciiTheme="majorHAnsi" w:hAnsiTheme="majorHAnsi"/>
                <w:b/>
                <w:sz w:val="21"/>
                <w:szCs w:val="21"/>
              </w:rPr>
              <w:t xml:space="preserve"> </w:t>
            </w:r>
            <w:r w:rsidR="008F623B" w:rsidRPr="005378AA">
              <w:rPr>
                <w:rFonts w:asciiTheme="majorHAnsi" w:hAnsiTheme="majorHAnsi"/>
                <w:b/>
                <w:sz w:val="21"/>
                <w:szCs w:val="21"/>
              </w:rPr>
              <w:t>Interests:</w:t>
            </w:r>
          </w:p>
        </w:tc>
        <w:tc>
          <w:tcPr>
            <w:tcW w:w="7512" w:type="dxa"/>
          </w:tcPr>
          <w:p w14:paraId="53A214DF" w14:textId="7DFA0054" w:rsidR="008F623B" w:rsidRPr="005378AA" w:rsidRDefault="00C3191E" w:rsidP="00902F0F">
            <w:pPr>
              <w:spacing w:after="60"/>
              <w:rPr>
                <w:rFonts w:asciiTheme="majorHAnsi" w:hAnsiTheme="majorHAnsi"/>
                <w:sz w:val="21"/>
                <w:szCs w:val="21"/>
                <w:highlight w:val="yellow"/>
              </w:rPr>
            </w:pPr>
            <w:r>
              <w:rPr>
                <w:rFonts w:asciiTheme="majorHAnsi" w:hAnsiTheme="majorHAnsi"/>
                <w:sz w:val="21"/>
                <w:szCs w:val="21"/>
              </w:rPr>
              <w:t xml:space="preserve">Hiking, diving, ice </w:t>
            </w:r>
            <w:r w:rsidR="00BF3743">
              <w:rPr>
                <w:rFonts w:asciiTheme="majorHAnsi" w:hAnsiTheme="majorHAnsi"/>
                <w:sz w:val="21"/>
                <w:szCs w:val="21"/>
              </w:rPr>
              <w:t>boarding</w:t>
            </w:r>
            <w:r w:rsidR="00AE371F">
              <w:rPr>
                <w:rFonts w:asciiTheme="majorHAnsi" w:hAnsiTheme="majorHAnsi"/>
                <w:sz w:val="21"/>
                <w:szCs w:val="21"/>
              </w:rPr>
              <w:t xml:space="preserve">, the outdoors and </w:t>
            </w:r>
            <w:r w:rsidR="00BF3743">
              <w:rPr>
                <w:rFonts w:asciiTheme="majorHAnsi" w:hAnsiTheme="majorHAnsi"/>
                <w:sz w:val="21"/>
                <w:szCs w:val="21"/>
              </w:rPr>
              <w:t>board games</w:t>
            </w:r>
          </w:p>
        </w:tc>
      </w:tr>
    </w:tbl>
    <w:p w14:paraId="1825645A" w14:textId="108E57BF" w:rsidR="008F623B" w:rsidRDefault="008F623B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p w14:paraId="3FC90218" w14:textId="1E1F076B" w:rsidR="00AE371F" w:rsidRDefault="00AE371F" w:rsidP="00C1176A">
      <w:pPr>
        <w:tabs>
          <w:tab w:val="left" w:pos="1560"/>
        </w:tabs>
        <w:spacing w:before="60" w:after="60"/>
        <w:ind w:left="1138"/>
        <w:rPr>
          <w:rFonts w:asciiTheme="majorHAnsi" w:hAnsiTheme="majorHAnsi" w:cs="Arial"/>
          <w:sz w:val="21"/>
          <w:szCs w:val="21"/>
        </w:rPr>
      </w:pPr>
    </w:p>
    <w:sectPr w:rsidR="00AE371F" w:rsidSect="00FF387F">
      <w:headerReference w:type="default" r:id="rId8"/>
      <w:footerReference w:type="default" r:id="rId9"/>
      <w:pgSz w:w="11906" w:h="16838" w:code="9"/>
      <w:pgMar w:top="567" w:right="849" w:bottom="680" w:left="851" w:header="227" w:footer="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768150" w14:textId="77777777" w:rsidR="00EE151A" w:rsidRDefault="00EE151A" w:rsidP="00FF387F">
      <w:pPr>
        <w:spacing w:after="0" w:line="240" w:lineRule="auto"/>
      </w:pPr>
      <w:r>
        <w:separator/>
      </w:r>
    </w:p>
  </w:endnote>
  <w:endnote w:type="continuationSeparator" w:id="0">
    <w:p w14:paraId="365B556D" w14:textId="77777777" w:rsidR="00EE151A" w:rsidRDefault="00EE151A" w:rsidP="00FF3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keley">
    <w:altName w:val="Cambri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Theme="majorHAnsi" w:hAnsiTheme="majorHAnsi" w:cstheme="majorHAnsi"/>
        <w:sz w:val="20"/>
        <w:szCs w:val="20"/>
      </w:rPr>
      <w:id w:val="50286915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5A20CD" w14:textId="0BC8A90E" w:rsidR="00F2558A" w:rsidRPr="00776C31" w:rsidRDefault="00F2558A">
        <w:pPr>
          <w:pStyle w:val="Footer"/>
          <w:jc w:val="right"/>
          <w:rPr>
            <w:rFonts w:asciiTheme="majorHAnsi" w:hAnsiTheme="majorHAnsi" w:cstheme="majorHAnsi"/>
            <w:sz w:val="20"/>
            <w:szCs w:val="20"/>
          </w:rPr>
        </w:pPr>
        <w:r w:rsidRPr="00776C31">
          <w:rPr>
            <w:rFonts w:asciiTheme="majorHAnsi" w:hAnsiTheme="majorHAnsi" w:cstheme="majorHAnsi"/>
            <w:sz w:val="20"/>
            <w:szCs w:val="20"/>
          </w:rPr>
          <w:t xml:space="preserve">Clyde Shen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021 0811 1443  </w:t>
        </w:r>
        <w:r w:rsidRPr="00776C31">
          <w:rPr>
            <w:rFonts w:asciiTheme="majorHAnsi" w:hAnsiTheme="majorHAnsi" w:cstheme="majorHAnsi"/>
            <w:sz w:val="20"/>
            <w:szCs w:val="20"/>
          </w:rPr>
          <w:sym w:font="Symbol" w:char="F07C"/>
        </w:r>
        <w:r w:rsidRPr="00776C31">
          <w:rPr>
            <w:rFonts w:asciiTheme="majorHAnsi" w:hAnsiTheme="majorHAnsi" w:cstheme="majorHAnsi"/>
            <w:sz w:val="20"/>
            <w:szCs w:val="20"/>
          </w:rPr>
          <w:t xml:space="preserve">  Page </w: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begin"/>
        </w:r>
        <w:r w:rsidRPr="00776C31">
          <w:rPr>
            <w:rFonts w:asciiTheme="majorHAnsi" w:hAnsiTheme="majorHAnsi" w:cstheme="majorHAnsi"/>
            <w:sz w:val="20"/>
            <w:szCs w:val="20"/>
          </w:rPr>
          <w:instrText xml:space="preserve"> PAGE   \* MERGEFORMAT </w:instrText>
        </w:r>
        <w:r w:rsidRPr="00776C31">
          <w:rPr>
            <w:rFonts w:asciiTheme="majorHAnsi" w:hAnsiTheme="majorHAnsi" w:cstheme="majorHAnsi"/>
            <w:sz w:val="20"/>
            <w:szCs w:val="20"/>
          </w:rPr>
          <w:fldChar w:fldCharType="separate"/>
        </w:r>
        <w:r w:rsidR="005E67CD">
          <w:rPr>
            <w:rFonts w:asciiTheme="majorHAnsi" w:hAnsiTheme="majorHAnsi" w:cstheme="majorHAnsi"/>
            <w:noProof/>
            <w:sz w:val="20"/>
            <w:szCs w:val="20"/>
          </w:rPr>
          <w:t>3</w:t>
        </w:r>
        <w:r w:rsidRPr="00776C31">
          <w:rPr>
            <w:rFonts w:asciiTheme="majorHAnsi" w:hAnsiTheme="majorHAnsi" w:cstheme="majorHAnsi"/>
            <w:noProof/>
            <w:sz w:val="20"/>
            <w:szCs w:val="20"/>
          </w:rPr>
          <w:fldChar w:fldCharType="end"/>
        </w:r>
      </w:p>
    </w:sdtContent>
  </w:sdt>
  <w:p w14:paraId="18BDCA74" w14:textId="77777777" w:rsidR="00F2558A" w:rsidRPr="00282F58" w:rsidRDefault="00F2558A" w:rsidP="00FF387F">
    <w:pPr>
      <w:pStyle w:val="Footer"/>
      <w:jc w:val="right"/>
      <w:rPr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89ED1" w14:textId="77777777" w:rsidR="00EE151A" w:rsidRDefault="00EE151A" w:rsidP="00FF387F">
      <w:pPr>
        <w:spacing w:after="0" w:line="240" w:lineRule="auto"/>
      </w:pPr>
      <w:r>
        <w:separator/>
      </w:r>
    </w:p>
  </w:footnote>
  <w:footnote w:type="continuationSeparator" w:id="0">
    <w:p w14:paraId="510A68AE" w14:textId="77777777" w:rsidR="00EE151A" w:rsidRDefault="00EE151A" w:rsidP="00FF38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66E21" w14:textId="77777777" w:rsidR="00F2558A" w:rsidRDefault="00F2558A" w:rsidP="00FF387F">
    <w:pPr>
      <w:pStyle w:val="Header"/>
      <w:jc w:val="right"/>
    </w:pPr>
    <w:r>
      <w:rPr>
        <w:noProof/>
        <w:lang w:val="en-GB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09F5C7D6" wp14:editId="350016BD">
              <wp:simplePos x="0" y="0"/>
              <wp:positionH relativeFrom="column">
                <wp:posOffset>-24130</wp:posOffset>
              </wp:positionH>
              <wp:positionV relativeFrom="page">
                <wp:posOffset>360045</wp:posOffset>
              </wp:positionV>
              <wp:extent cx="568960" cy="9935845"/>
              <wp:effectExtent l="0" t="0" r="0" b="0"/>
              <wp:wrapNone/>
              <wp:docPr id="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68960" cy="9935845"/>
                      </a:xfrm>
                      <a:prstGeom prst="rect">
                        <a:avLst/>
                      </a:prstGeom>
                      <a:solidFill>
                        <a:srgbClr val="001E66">
                          <a:alpha val="80000"/>
                        </a:srgbClr>
                      </a:solidFill>
                      <a:ln>
                        <a:noFill/>
                      </a:ln>
                      <a:effectLst/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8742234" id="Rectangle 4" o:spid="_x0000_s1026" style="position:absolute;margin-left:-1.9pt;margin-top:28.35pt;width:44.8pt;height:782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" fillcolor="#001e66" stroked="f">
              <v:fill opacity="52428f"/>
              <w10:wrap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1D"/>
    <w:multiLevelType w:val="multilevel"/>
    <w:tmpl w:val="48C8A46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865296A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8812BB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F1FA9E4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D67857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28BE58B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E912E1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484C17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400C694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14A2E34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BB2C0F74"/>
    <w:lvl w:ilvl="0">
      <w:start w:val="1"/>
      <w:numFmt w:val="bullet"/>
      <w:pStyle w:val="ListBullet"/>
      <w:lvlText w:val=""/>
      <w:lvlJc w:val="left"/>
      <w:pPr>
        <w:tabs>
          <w:tab w:val="num" w:pos="1637"/>
        </w:tabs>
        <w:ind w:left="1637" w:hanging="360"/>
      </w:pPr>
      <w:rPr>
        <w:rFonts w:ascii="Symbol" w:hAnsi="Symbol" w:hint="default"/>
      </w:rPr>
    </w:lvl>
  </w:abstractNum>
  <w:abstractNum w:abstractNumId="11" w15:restartNumberingAfterBreak="0">
    <w:nsid w:val="02B800A1"/>
    <w:multiLevelType w:val="hybridMultilevel"/>
    <w:tmpl w:val="78DAB83E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04276F73"/>
    <w:multiLevelType w:val="hybridMultilevel"/>
    <w:tmpl w:val="3A7AA83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2C1B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Berkeley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78775F1"/>
    <w:multiLevelType w:val="hybridMultilevel"/>
    <w:tmpl w:val="FBBE5D08"/>
    <w:lvl w:ilvl="0" w:tplc="A46C752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8D328FE"/>
    <w:multiLevelType w:val="hybridMultilevel"/>
    <w:tmpl w:val="9D1CA7F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12EA7EA">
      <w:start w:val="1"/>
      <w:numFmt w:val="bullet"/>
      <w:lvlText w:val=""/>
      <w:lvlJc w:val="left"/>
      <w:pPr>
        <w:tabs>
          <w:tab w:val="num" w:pos="-720"/>
        </w:tabs>
        <w:ind w:left="-720" w:hanging="360"/>
      </w:pPr>
      <w:rPr>
        <w:rFonts w:ascii="Symbol" w:hAnsi="Symbol" w:hint="default"/>
        <w:sz w:val="18"/>
      </w:rPr>
    </w:lvl>
    <w:lvl w:ilvl="2" w:tplc="04090005">
      <w:start w:val="1"/>
      <w:numFmt w:val="bullet"/>
      <w:lvlText w:val=""/>
      <w:lvlJc w:val="left"/>
      <w:pPr>
        <w:tabs>
          <w:tab w:val="num" w:pos="0"/>
        </w:tabs>
        <w:ind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</w:abstractNum>
  <w:abstractNum w:abstractNumId="15" w15:restartNumberingAfterBreak="0">
    <w:nsid w:val="0E923BC1"/>
    <w:multiLevelType w:val="hybridMultilevel"/>
    <w:tmpl w:val="97F411AC"/>
    <w:lvl w:ilvl="0" w:tplc="004A5BAE">
      <w:start w:val="1994"/>
      <w:numFmt w:val="bullet"/>
      <w:lvlText w:val="-"/>
      <w:lvlJc w:val="left"/>
      <w:pPr>
        <w:ind w:left="193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0" w:hanging="360"/>
      </w:pPr>
      <w:rPr>
        <w:rFonts w:ascii="Wingdings" w:hAnsi="Wingdings" w:hint="default"/>
      </w:rPr>
    </w:lvl>
  </w:abstractNum>
  <w:abstractNum w:abstractNumId="16" w15:restartNumberingAfterBreak="0">
    <w:nsid w:val="22C216D5"/>
    <w:multiLevelType w:val="hybridMultilevel"/>
    <w:tmpl w:val="172093C0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7" w15:restartNumberingAfterBreak="0">
    <w:nsid w:val="2378597B"/>
    <w:multiLevelType w:val="hybridMultilevel"/>
    <w:tmpl w:val="55225200"/>
    <w:lvl w:ilvl="0" w:tplc="8C0E62A2">
      <w:start w:val="2015"/>
      <w:numFmt w:val="bullet"/>
      <w:lvlText w:val="-"/>
      <w:lvlJc w:val="left"/>
      <w:pPr>
        <w:ind w:left="40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18" w15:restartNumberingAfterBreak="0">
    <w:nsid w:val="3C762CF5"/>
    <w:multiLevelType w:val="hybridMultilevel"/>
    <w:tmpl w:val="7A50D7CA"/>
    <w:lvl w:ilvl="0" w:tplc="D8549B50">
      <w:numFmt w:val="bullet"/>
      <w:pStyle w:val="Headlinebullet"/>
      <w:lvlText w:val="•"/>
      <w:lvlJc w:val="left"/>
      <w:pPr>
        <w:ind w:left="1494" w:hanging="360"/>
      </w:pPr>
      <w:rPr>
        <w:rFonts w:ascii="Calibri" w:eastAsia="Calibri" w:hAnsi="Calibri" w:cs="Times New Roman" w:hint="default"/>
      </w:rPr>
    </w:lvl>
    <w:lvl w:ilvl="1" w:tplc="0C09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Berkeley" w:hint="default"/>
      </w:rPr>
    </w:lvl>
    <w:lvl w:ilvl="2" w:tplc="0C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Berkeley" w:hint="default"/>
      </w:rPr>
    </w:lvl>
    <w:lvl w:ilvl="5" w:tplc="0C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Berkeley" w:hint="default"/>
      </w:rPr>
    </w:lvl>
    <w:lvl w:ilvl="8" w:tplc="0C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9" w15:restartNumberingAfterBreak="0">
    <w:nsid w:val="40E9705A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20" w15:restartNumberingAfterBreak="0">
    <w:nsid w:val="417039E5"/>
    <w:multiLevelType w:val="hybridMultilevel"/>
    <w:tmpl w:val="DFA8EA4E"/>
    <w:lvl w:ilvl="0" w:tplc="4AC00530">
      <w:start w:val="1"/>
      <w:numFmt w:val="bullet"/>
      <w:pStyle w:val="Bulletindent"/>
      <w:lvlText w:val=""/>
      <w:lvlJc w:val="left"/>
      <w:pPr>
        <w:ind w:left="1637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21" w15:restartNumberingAfterBreak="0">
    <w:nsid w:val="428C4758"/>
    <w:multiLevelType w:val="hybridMultilevel"/>
    <w:tmpl w:val="85C09932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2" w15:restartNumberingAfterBreak="0">
    <w:nsid w:val="46FF6D63"/>
    <w:multiLevelType w:val="hybridMultilevel"/>
    <w:tmpl w:val="6DE6AA26"/>
    <w:lvl w:ilvl="0" w:tplc="04090001">
      <w:start w:val="1"/>
      <w:numFmt w:val="bullet"/>
      <w:lvlText w:val=""/>
      <w:lvlJc w:val="left"/>
      <w:pPr>
        <w:tabs>
          <w:tab w:val="num" w:pos="354"/>
        </w:tabs>
        <w:ind w:left="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4"/>
        </w:tabs>
        <w:ind w:left="143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4"/>
        </w:tabs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4"/>
        </w:tabs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4"/>
        </w:tabs>
        <w:ind w:left="359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4"/>
        </w:tabs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4"/>
        </w:tabs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4"/>
        </w:tabs>
        <w:ind w:left="575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4"/>
        </w:tabs>
        <w:ind w:left="6474" w:hanging="360"/>
      </w:pPr>
      <w:rPr>
        <w:rFonts w:ascii="Wingdings" w:hAnsi="Wingdings" w:hint="default"/>
      </w:rPr>
    </w:lvl>
  </w:abstractNum>
  <w:abstractNum w:abstractNumId="23" w15:restartNumberingAfterBreak="0">
    <w:nsid w:val="483023B2"/>
    <w:multiLevelType w:val="hybridMultilevel"/>
    <w:tmpl w:val="86981224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" w15:restartNumberingAfterBreak="0">
    <w:nsid w:val="48EC5A74"/>
    <w:multiLevelType w:val="hybridMultilevel"/>
    <w:tmpl w:val="9C329826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5" w15:restartNumberingAfterBreak="0">
    <w:nsid w:val="4A5025CD"/>
    <w:multiLevelType w:val="hybridMultilevel"/>
    <w:tmpl w:val="EA42899A"/>
    <w:lvl w:ilvl="0" w:tplc="32BCB1F8"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DBA19B4"/>
    <w:multiLevelType w:val="hybridMultilevel"/>
    <w:tmpl w:val="7428896C"/>
    <w:lvl w:ilvl="0" w:tplc="CF08248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AE1499"/>
    <w:multiLevelType w:val="hybridMultilevel"/>
    <w:tmpl w:val="31EA50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Berkeley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Berkeley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Berkeley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F837F42"/>
    <w:multiLevelType w:val="hybridMultilevel"/>
    <w:tmpl w:val="ACF48B1C"/>
    <w:lvl w:ilvl="0" w:tplc="14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9" w15:restartNumberingAfterBreak="0">
    <w:nsid w:val="62CC654B"/>
    <w:multiLevelType w:val="hybridMultilevel"/>
    <w:tmpl w:val="E6560390"/>
    <w:lvl w:ilvl="0" w:tplc="A860068C">
      <w:start w:val="1"/>
      <w:numFmt w:val="bullet"/>
      <w:pStyle w:val="standard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30" w15:restartNumberingAfterBreak="0">
    <w:nsid w:val="66D555AB"/>
    <w:multiLevelType w:val="hybridMultilevel"/>
    <w:tmpl w:val="885218A8"/>
    <w:lvl w:ilvl="0" w:tplc="D4A2E28A">
      <w:start w:val="4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7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-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37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2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</w:abstractNum>
  <w:abstractNum w:abstractNumId="31" w15:restartNumberingAfterBreak="0">
    <w:nsid w:val="75144FAA"/>
    <w:multiLevelType w:val="hybridMultilevel"/>
    <w:tmpl w:val="7C3684C2"/>
    <w:lvl w:ilvl="0" w:tplc="F7CE5500">
      <w:start w:val="200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1225C4"/>
    <w:multiLevelType w:val="hybridMultilevel"/>
    <w:tmpl w:val="798A0964"/>
    <w:lvl w:ilvl="0" w:tplc="BEDC8BA2">
      <w:start w:val="1"/>
      <w:numFmt w:val="bullet"/>
      <w:lvlText w:val=""/>
      <w:lvlJc w:val="left"/>
      <w:pPr>
        <w:tabs>
          <w:tab w:val="num" w:pos="1532"/>
        </w:tabs>
        <w:ind w:left="1532" w:hanging="397"/>
      </w:pPr>
      <w:rPr>
        <w:rFonts w:ascii="Symbol" w:hAnsi="Symbol" w:hint="default"/>
        <w:b w:val="0"/>
        <w:i w:val="0"/>
        <w:sz w:val="22"/>
        <w:szCs w:val="20"/>
      </w:rPr>
    </w:lvl>
    <w:lvl w:ilvl="1" w:tplc="BEDC8BA2">
      <w:start w:val="1"/>
      <w:numFmt w:val="bullet"/>
      <w:lvlText w:val=""/>
      <w:lvlJc w:val="left"/>
      <w:pPr>
        <w:tabs>
          <w:tab w:val="num" w:pos="1902"/>
        </w:tabs>
        <w:ind w:left="1902" w:hanging="397"/>
      </w:pPr>
      <w:rPr>
        <w:rFonts w:ascii="Symbol" w:hAnsi="Symbol" w:hint="default"/>
        <w:b w:val="0"/>
        <w:i w:val="0"/>
        <w:sz w:val="22"/>
        <w:szCs w:val="20"/>
      </w:rPr>
    </w:lvl>
    <w:lvl w:ilvl="2" w:tplc="D4A2E28A">
      <w:start w:val="42"/>
      <w:numFmt w:val="bullet"/>
      <w:lvlText w:val="-"/>
      <w:lvlJc w:val="left"/>
      <w:pPr>
        <w:tabs>
          <w:tab w:val="num" w:pos="2585"/>
        </w:tabs>
        <w:ind w:left="2585" w:hanging="360"/>
      </w:pPr>
      <w:rPr>
        <w:rFonts w:ascii="Times New Roman" w:eastAsia="Times New Roman" w:hAnsi="Times New Roman" w:cs="Times New Roman" w:hint="default"/>
        <w:b/>
      </w:rPr>
    </w:lvl>
    <w:lvl w:ilvl="3" w:tplc="040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Berkeley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Berkeley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2"/>
  </w:num>
  <w:num w:numId="3">
    <w:abstractNumId w:val="20"/>
  </w:num>
  <w:num w:numId="4">
    <w:abstractNumId w:val="30"/>
  </w:num>
  <w:num w:numId="5">
    <w:abstractNumId w:val="19"/>
  </w:num>
  <w:num w:numId="6">
    <w:abstractNumId w:val="25"/>
  </w:num>
  <w:num w:numId="7">
    <w:abstractNumId w:val="29"/>
  </w:num>
  <w:num w:numId="8">
    <w:abstractNumId w:val="26"/>
  </w:num>
  <w:num w:numId="9">
    <w:abstractNumId w:val="27"/>
  </w:num>
  <w:num w:numId="10">
    <w:abstractNumId w:val="13"/>
  </w:num>
  <w:num w:numId="11">
    <w:abstractNumId w:val="29"/>
  </w:num>
  <w:num w:numId="12">
    <w:abstractNumId w:val="10"/>
  </w:num>
  <w:num w:numId="13">
    <w:abstractNumId w:val="8"/>
  </w:num>
  <w:num w:numId="14">
    <w:abstractNumId w:val="7"/>
  </w:num>
  <w:num w:numId="15">
    <w:abstractNumId w:val="6"/>
  </w:num>
  <w:num w:numId="16">
    <w:abstractNumId w:val="5"/>
  </w:num>
  <w:num w:numId="17">
    <w:abstractNumId w:val="10"/>
  </w:num>
  <w:num w:numId="18">
    <w:abstractNumId w:val="9"/>
  </w:num>
  <w:num w:numId="19">
    <w:abstractNumId w:val="4"/>
  </w:num>
  <w:num w:numId="20">
    <w:abstractNumId w:val="3"/>
  </w:num>
  <w:num w:numId="21">
    <w:abstractNumId w:val="2"/>
  </w:num>
  <w:num w:numId="22">
    <w:abstractNumId w:val="1"/>
  </w:num>
  <w:num w:numId="23">
    <w:abstractNumId w:val="0"/>
  </w:num>
  <w:num w:numId="24">
    <w:abstractNumId w:val="12"/>
  </w:num>
  <w:num w:numId="25">
    <w:abstractNumId w:val="14"/>
  </w:num>
  <w:num w:numId="26">
    <w:abstractNumId w:val="29"/>
  </w:num>
  <w:num w:numId="27">
    <w:abstractNumId w:val="22"/>
  </w:num>
  <w:num w:numId="28">
    <w:abstractNumId w:val="17"/>
  </w:num>
  <w:num w:numId="29">
    <w:abstractNumId w:val="15"/>
  </w:num>
  <w:num w:numId="30">
    <w:abstractNumId w:val="31"/>
  </w:num>
  <w:num w:numId="31">
    <w:abstractNumId w:val="28"/>
  </w:num>
  <w:num w:numId="32">
    <w:abstractNumId w:val="24"/>
  </w:num>
  <w:num w:numId="33">
    <w:abstractNumId w:val="23"/>
  </w:num>
  <w:num w:numId="34">
    <w:abstractNumId w:val="16"/>
  </w:num>
  <w:num w:numId="35">
    <w:abstractNumId w:val="11"/>
  </w:num>
  <w:num w:numId="36">
    <w:abstractNumId w:val="21"/>
  </w:num>
  <w:num w:numId="37">
    <w:abstractNumId w:val="18"/>
  </w:num>
  <w:num w:numId="38">
    <w:abstractNumId w:val="18"/>
  </w:num>
  <w:num w:numId="39">
    <w:abstractNumId w:val="18"/>
  </w:num>
  <w:num w:numId="40">
    <w:abstractNumId w:val="18"/>
  </w:num>
  <w:num w:numId="41">
    <w:abstractNumId w:val="18"/>
  </w:num>
  <w:num w:numId="42">
    <w:abstractNumId w:val="18"/>
  </w:num>
  <w:num w:numId="4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009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7065"/>
    <w:rsid w:val="0000358D"/>
    <w:rsid w:val="00006F5D"/>
    <w:rsid w:val="000164F5"/>
    <w:rsid w:val="0002414D"/>
    <w:rsid w:val="00047B60"/>
    <w:rsid w:val="00060A9E"/>
    <w:rsid w:val="000613EF"/>
    <w:rsid w:val="000635A0"/>
    <w:rsid w:val="000663A2"/>
    <w:rsid w:val="000A0096"/>
    <w:rsid w:val="000A0952"/>
    <w:rsid w:val="000A3086"/>
    <w:rsid w:val="000A3A19"/>
    <w:rsid w:val="000B29F4"/>
    <w:rsid w:val="000B77E9"/>
    <w:rsid w:val="000C54E4"/>
    <w:rsid w:val="000C7D74"/>
    <w:rsid w:val="000E32EF"/>
    <w:rsid w:val="000E57B2"/>
    <w:rsid w:val="000E5D36"/>
    <w:rsid w:val="000E78CE"/>
    <w:rsid w:val="000F3C2E"/>
    <w:rsid w:val="001020DA"/>
    <w:rsid w:val="00114434"/>
    <w:rsid w:val="001167A1"/>
    <w:rsid w:val="00125206"/>
    <w:rsid w:val="00132000"/>
    <w:rsid w:val="00136ADA"/>
    <w:rsid w:val="00140853"/>
    <w:rsid w:val="00150DD7"/>
    <w:rsid w:val="00165BFC"/>
    <w:rsid w:val="00176F5B"/>
    <w:rsid w:val="00185D3E"/>
    <w:rsid w:val="00190834"/>
    <w:rsid w:val="00194B6F"/>
    <w:rsid w:val="001A5C5D"/>
    <w:rsid w:val="001A6A85"/>
    <w:rsid w:val="001B214A"/>
    <w:rsid w:val="001B35AD"/>
    <w:rsid w:val="001B3DA5"/>
    <w:rsid w:val="001B6730"/>
    <w:rsid w:val="001C3CC0"/>
    <w:rsid w:val="001D2EEE"/>
    <w:rsid w:val="001D63B3"/>
    <w:rsid w:val="001E13F3"/>
    <w:rsid w:val="001E4432"/>
    <w:rsid w:val="001F1B08"/>
    <w:rsid w:val="00202029"/>
    <w:rsid w:val="00202C56"/>
    <w:rsid w:val="00203C52"/>
    <w:rsid w:val="002079DB"/>
    <w:rsid w:val="002177DA"/>
    <w:rsid w:val="002268C3"/>
    <w:rsid w:val="0023586E"/>
    <w:rsid w:val="00245BCC"/>
    <w:rsid w:val="002521EE"/>
    <w:rsid w:val="00254B0B"/>
    <w:rsid w:val="00263610"/>
    <w:rsid w:val="00273893"/>
    <w:rsid w:val="00280FDE"/>
    <w:rsid w:val="00281614"/>
    <w:rsid w:val="00285509"/>
    <w:rsid w:val="00286E07"/>
    <w:rsid w:val="0029512A"/>
    <w:rsid w:val="002C5226"/>
    <w:rsid w:val="002C5F70"/>
    <w:rsid w:val="002D3C4E"/>
    <w:rsid w:val="002E11C0"/>
    <w:rsid w:val="002E2B0D"/>
    <w:rsid w:val="002F5D33"/>
    <w:rsid w:val="002F7C70"/>
    <w:rsid w:val="00306F76"/>
    <w:rsid w:val="00314980"/>
    <w:rsid w:val="00327C0A"/>
    <w:rsid w:val="003310A5"/>
    <w:rsid w:val="00332260"/>
    <w:rsid w:val="00334051"/>
    <w:rsid w:val="00342263"/>
    <w:rsid w:val="0034471D"/>
    <w:rsid w:val="0034795A"/>
    <w:rsid w:val="003524F5"/>
    <w:rsid w:val="003565DA"/>
    <w:rsid w:val="003663D5"/>
    <w:rsid w:val="0037232B"/>
    <w:rsid w:val="0037399C"/>
    <w:rsid w:val="003752CB"/>
    <w:rsid w:val="00382C6F"/>
    <w:rsid w:val="00384FB5"/>
    <w:rsid w:val="003C3F86"/>
    <w:rsid w:val="003D7CEB"/>
    <w:rsid w:val="003E02EC"/>
    <w:rsid w:val="003E76CF"/>
    <w:rsid w:val="003F29B6"/>
    <w:rsid w:val="004103E3"/>
    <w:rsid w:val="0041422C"/>
    <w:rsid w:val="00435B14"/>
    <w:rsid w:val="004569AC"/>
    <w:rsid w:val="00457BE9"/>
    <w:rsid w:val="00466D05"/>
    <w:rsid w:val="00480002"/>
    <w:rsid w:val="00496DEE"/>
    <w:rsid w:val="004A40E4"/>
    <w:rsid w:val="004C25C5"/>
    <w:rsid w:val="004C4C2E"/>
    <w:rsid w:val="004C6E59"/>
    <w:rsid w:val="004D4D64"/>
    <w:rsid w:val="004E1FD5"/>
    <w:rsid w:val="00500DA8"/>
    <w:rsid w:val="005077A4"/>
    <w:rsid w:val="005101C7"/>
    <w:rsid w:val="005316EB"/>
    <w:rsid w:val="00533CC3"/>
    <w:rsid w:val="005378AA"/>
    <w:rsid w:val="00542C5A"/>
    <w:rsid w:val="00560E2B"/>
    <w:rsid w:val="005655BB"/>
    <w:rsid w:val="005672B8"/>
    <w:rsid w:val="00567881"/>
    <w:rsid w:val="00585171"/>
    <w:rsid w:val="00585BBD"/>
    <w:rsid w:val="005B2FAC"/>
    <w:rsid w:val="005B3183"/>
    <w:rsid w:val="005B4477"/>
    <w:rsid w:val="005D0A8D"/>
    <w:rsid w:val="005E313D"/>
    <w:rsid w:val="005E67CD"/>
    <w:rsid w:val="005F3F64"/>
    <w:rsid w:val="005F6988"/>
    <w:rsid w:val="006153FB"/>
    <w:rsid w:val="00623D3F"/>
    <w:rsid w:val="00635F56"/>
    <w:rsid w:val="00645B0A"/>
    <w:rsid w:val="00646493"/>
    <w:rsid w:val="006667B6"/>
    <w:rsid w:val="0067114C"/>
    <w:rsid w:val="006739D0"/>
    <w:rsid w:val="006824E8"/>
    <w:rsid w:val="006850F0"/>
    <w:rsid w:val="0069474E"/>
    <w:rsid w:val="0069489E"/>
    <w:rsid w:val="006A1340"/>
    <w:rsid w:val="006A2D5F"/>
    <w:rsid w:val="006A3D38"/>
    <w:rsid w:val="006A59AE"/>
    <w:rsid w:val="006B2A1B"/>
    <w:rsid w:val="006B2F73"/>
    <w:rsid w:val="006C4CDB"/>
    <w:rsid w:val="006E5199"/>
    <w:rsid w:val="006F7CAC"/>
    <w:rsid w:val="00701CC4"/>
    <w:rsid w:val="00712BE1"/>
    <w:rsid w:val="0071497B"/>
    <w:rsid w:val="00714F3B"/>
    <w:rsid w:val="00717241"/>
    <w:rsid w:val="0072100F"/>
    <w:rsid w:val="00733290"/>
    <w:rsid w:val="0073701A"/>
    <w:rsid w:val="00741DB0"/>
    <w:rsid w:val="00751874"/>
    <w:rsid w:val="00752D14"/>
    <w:rsid w:val="00757861"/>
    <w:rsid w:val="00761629"/>
    <w:rsid w:val="007706A2"/>
    <w:rsid w:val="00774361"/>
    <w:rsid w:val="00776C31"/>
    <w:rsid w:val="00786D02"/>
    <w:rsid w:val="00790CE3"/>
    <w:rsid w:val="00794256"/>
    <w:rsid w:val="0079603F"/>
    <w:rsid w:val="0079793F"/>
    <w:rsid w:val="007A431C"/>
    <w:rsid w:val="007A5FD9"/>
    <w:rsid w:val="007B49EC"/>
    <w:rsid w:val="007C40DB"/>
    <w:rsid w:val="007C6247"/>
    <w:rsid w:val="007D38EF"/>
    <w:rsid w:val="007E07FC"/>
    <w:rsid w:val="007E3D08"/>
    <w:rsid w:val="007E5D87"/>
    <w:rsid w:val="007F076D"/>
    <w:rsid w:val="007F7670"/>
    <w:rsid w:val="00801358"/>
    <w:rsid w:val="00812D80"/>
    <w:rsid w:val="008204A4"/>
    <w:rsid w:val="008232A6"/>
    <w:rsid w:val="008336EF"/>
    <w:rsid w:val="00840C85"/>
    <w:rsid w:val="00840E30"/>
    <w:rsid w:val="0084209A"/>
    <w:rsid w:val="00842271"/>
    <w:rsid w:val="00845196"/>
    <w:rsid w:val="00846618"/>
    <w:rsid w:val="00847858"/>
    <w:rsid w:val="00851F85"/>
    <w:rsid w:val="00856933"/>
    <w:rsid w:val="0086587D"/>
    <w:rsid w:val="008664DE"/>
    <w:rsid w:val="00867D89"/>
    <w:rsid w:val="0087656F"/>
    <w:rsid w:val="008825EB"/>
    <w:rsid w:val="00885D74"/>
    <w:rsid w:val="00887341"/>
    <w:rsid w:val="008A2D84"/>
    <w:rsid w:val="008B24EF"/>
    <w:rsid w:val="008C4532"/>
    <w:rsid w:val="008D01A6"/>
    <w:rsid w:val="008D7065"/>
    <w:rsid w:val="008F55F9"/>
    <w:rsid w:val="008F623B"/>
    <w:rsid w:val="00902F0F"/>
    <w:rsid w:val="00904D30"/>
    <w:rsid w:val="00913264"/>
    <w:rsid w:val="00926BA7"/>
    <w:rsid w:val="00933F33"/>
    <w:rsid w:val="0093595F"/>
    <w:rsid w:val="0094006B"/>
    <w:rsid w:val="0095229C"/>
    <w:rsid w:val="0097169B"/>
    <w:rsid w:val="00981349"/>
    <w:rsid w:val="00983218"/>
    <w:rsid w:val="00984489"/>
    <w:rsid w:val="009847EA"/>
    <w:rsid w:val="009903EE"/>
    <w:rsid w:val="009A2B18"/>
    <w:rsid w:val="009B5551"/>
    <w:rsid w:val="009C512C"/>
    <w:rsid w:val="009C584F"/>
    <w:rsid w:val="009D0BAC"/>
    <w:rsid w:val="009D2B43"/>
    <w:rsid w:val="009D679F"/>
    <w:rsid w:val="009E0E84"/>
    <w:rsid w:val="009E110C"/>
    <w:rsid w:val="009E4BD0"/>
    <w:rsid w:val="009E5CF3"/>
    <w:rsid w:val="009F3290"/>
    <w:rsid w:val="00A00A4B"/>
    <w:rsid w:val="00A04A8F"/>
    <w:rsid w:val="00A0765A"/>
    <w:rsid w:val="00A22072"/>
    <w:rsid w:val="00A25C0D"/>
    <w:rsid w:val="00A30CC2"/>
    <w:rsid w:val="00A41604"/>
    <w:rsid w:val="00A503AC"/>
    <w:rsid w:val="00A50C6A"/>
    <w:rsid w:val="00A62AA5"/>
    <w:rsid w:val="00A63544"/>
    <w:rsid w:val="00A63855"/>
    <w:rsid w:val="00A66E99"/>
    <w:rsid w:val="00A8371C"/>
    <w:rsid w:val="00A90477"/>
    <w:rsid w:val="00A92291"/>
    <w:rsid w:val="00A93147"/>
    <w:rsid w:val="00AA5C6D"/>
    <w:rsid w:val="00AC39DB"/>
    <w:rsid w:val="00AC5BF1"/>
    <w:rsid w:val="00AE2541"/>
    <w:rsid w:val="00AE371F"/>
    <w:rsid w:val="00AE49B5"/>
    <w:rsid w:val="00AE6789"/>
    <w:rsid w:val="00AF74C5"/>
    <w:rsid w:val="00B0449D"/>
    <w:rsid w:val="00B15DD1"/>
    <w:rsid w:val="00B212C4"/>
    <w:rsid w:val="00B23BA2"/>
    <w:rsid w:val="00B344B5"/>
    <w:rsid w:val="00B3777E"/>
    <w:rsid w:val="00B47F9D"/>
    <w:rsid w:val="00B547BB"/>
    <w:rsid w:val="00B56645"/>
    <w:rsid w:val="00B61BF3"/>
    <w:rsid w:val="00B62DFD"/>
    <w:rsid w:val="00B74EEA"/>
    <w:rsid w:val="00B8645B"/>
    <w:rsid w:val="00B8756F"/>
    <w:rsid w:val="00B91470"/>
    <w:rsid w:val="00BA0D85"/>
    <w:rsid w:val="00BA1447"/>
    <w:rsid w:val="00BB6C9E"/>
    <w:rsid w:val="00BB7DC6"/>
    <w:rsid w:val="00BD378F"/>
    <w:rsid w:val="00BD3D00"/>
    <w:rsid w:val="00BE6F34"/>
    <w:rsid w:val="00BF3743"/>
    <w:rsid w:val="00C0117C"/>
    <w:rsid w:val="00C02CA4"/>
    <w:rsid w:val="00C06BEE"/>
    <w:rsid w:val="00C1176A"/>
    <w:rsid w:val="00C153AE"/>
    <w:rsid w:val="00C16A0D"/>
    <w:rsid w:val="00C17562"/>
    <w:rsid w:val="00C3191E"/>
    <w:rsid w:val="00C42124"/>
    <w:rsid w:val="00C433DD"/>
    <w:rsid w:val="00C55816"/>
    <w:rsid w:val="00C57FA0"/>
    <w:rsid w:val="00C816B9"/>
    <w:rsid w:val="00C81904"/>
    <w:rsid w:val="00C83D55"/>
    <w:rsid w:val="00C87A70"/>
    <w:rsid w:val="00CA60FC"/>
    <w:rsid w:val="00CA6151"/>
    <w:rsid w:val="00CB11AD"/>
    <w:rsid w:val="00CB2B06"/>
    <w:rsid w:val="00CB741C"/>
    <w:rsid w:val="00CC658C"/>
    <w:rsid w:val="00CC7C5C"/>
    <w:rsid w:val="00CD386E"/>
    <w:rsid w:val="00CE46DE"/>
    <w:rsid w:val="00CE7342"/>
    <w:rsid w:val="00D019FF"/>
    <w:rsid w:val="00D0409D"/>
    <w:rsid w:val="00D125C5"/>
    <w:rsid w:val="00D342B6"/>
    <w:rsid w:val="00D430F5"/>
    <w:rsid w:val="00D50BB2"/>
    <w:rsid w:val="00D60E5B"/>
    <w:rsid w:val="00D631B6"/>
    <w:rsid w:val="00D6767D"/>
    <w:rsid w:val="00D74AC1"/>
    <w:rsid w:val="00D92C68"/>
    <w:rsid w:val="00D96A5F"/>
    <w:rsid w:val="00DB0548"/>
    <w:rsid w:val="00DB3570"/>
    <w:rsid w:val="00DC3E68"/>
    <w:rsid w:val="00DC60A2"/>
    <w:rsid w:val="00DC6981"/>
    <w:rsid w:val="00DD0058"/>
    <w:rsid w:val="00DD1C23"/>
    <w:rsid w:val="00DD50B4"/>
    <w:rsid w:val="00DE0F52"/>
    <w:rsid w:val="00DF001C"/>
    <w:rsid w:val="00DF3591"/>
    <w:rsid w:val="00DF52B6"/>
    <w:rsid w:val="00E037B8"/>
    <w:rsid w:val="00E11A8C"/>
    <w:rsid w:val="00E121B2"/>
    <w:rsid w:val="00E215DD"/>
    <w:rsid w:val="00E21C7A"/>
    <w:rsid w:val="00E239EA"/>
    <w:rsid w:val="00E345D8"/>
    <w:rsid w:val="00E44658"/>
    <w:rsid w:val="00E61060"/>
    <w:rsid w:val="00E7416C"/>
    <w:rsid w:val="00E77D5B"/>
    <w:rsid w:val="00E77F07"/>
    <w:rsid w:val="00E82D92"/>
    <w:rsid w:val="00EA0178"/>
    <w:rsid w:val="00EA5ED3"/>
    <w:rsid w:val="00ED4F17"/>
    <w:rsid w:val="00EE151A"/>
    <w:rsid w:val="00EE3C72"/>
    <w:rsid w:val="00EE73E2"/>
    <w:rsid w:val="00EF133F"/>
    <w:rsid w:val="00F00CE8"/>
    <w:rsid w:val="00F17705"/>
    <w:rsid w:val="00F232C1"/>
    <w:rsid w:val="00F2558A"/>
    <w:rsid w:val="00F3383C"/>
    <w:rsid w:val="00F416E3"/>
    <w:rsid w:val="00F91269"/>
    <w:rsid w:val="00F9143F"/>
    <w:rsid w:val="00F914C0"/>
    <w:rsid w:val="00FA18A6"/>
    <w:rsid w:val="00FB37E4"/>
    <w:rsid w:val="00FB4CFE"/>
    <w:rsid w:val="00FB731D"/>
    <w:rsid w:val="00FB7997"/>
    <w:rsid w:val="00FF38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09"/>
    </o:shapedefaults>
    <o:shapelayout v:ext="edit">
      <o:idmap v:ext="edit" data="1"/>
    </o:shapelayout>
  </w:shapeDefaults>
  <w:decimalSymbol w:val="."/>
  <w:listSeparator w:val=","/>
  <w14:docId w14:val="2A909D55"/>
  <w15:docId w15:val="{CEC990A7-F130-4B70-90AB-E811D6371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Times New Roman"/>
        <w:sz w:val="24"/>
        <w:szCs w:val="24"/>
        <w:lang w:val="en-GB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342B6"/>
    <w:pPr>
      <w:spacing w:after="200" w:line="276" w:lineRule="auto"/>
    </w:pPr>
    <w:rPr>
      <w:sz w:val="22"/>
      <w:szCs w:val="22"/>
      <w:lang w:val="en-AU"/>
    </w:rPr>
  </w:style>
  <w:style w:type="paragraph" w:styleId="Heading1">
    <w:name w:val="heading 1"/>
    <w:basedOn w:val="Normal"/>
    <w:next w:val="Normal"/>
    <w:link w:val="Heading1Char"/>
    <w:qFormat/>
    <w:rsid w:val="000E57B2"/>
    <w:pPr>
      <w:keepNext/>
      <w:spacing w:after="60" w:line="240" w:lineRule="auto"/>
      <w:jc w:val="center"/>
      <w:outlineLvl w:val="0"/>
    </w:pPr>
    <w:rPr>
      <w:rFonts w:eastAsia="Times New Roman"/>
      <w:b/>
      <w:bCs/>
      <w:kern w:val="32"/>
      <w:sz w:val="48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nhideWhenUsed/>
    <w:rsid w:val="00CC21E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62568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62568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625683"/>
    <w:rPr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A447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areerPathJobTitle">
    <w:name w:val="Career Path Job Title"/>
    <w:basedOn w:val="Normal"/>
    <w:next w:val="Normal"/>
    <w:qFormat/>
    <w:rsid w:val="000872B1"/>
    <w:pPr>
      <w:spacing w:before="60" w:after="0" w:line="240" w:lineRule="auto"/>
      <w:ind w:left="1134"/>
      <w:jc w:val="both"/>
    </w:pPr>
    <w:rPr>
      <w:rFonts w:cs="Arial"/>
    </w:rPr>
  </w:style>
  <w:style w:type="character" w:styleId="PageNumber">
    <w:name w:val="page number"/>
    <w:basedOn w:val="DefaultParagraphFont"/>
    <w:rsid w:val="00403B09"/>
  </w:style>
  <w:style w:type="paragraph" w:styleId="BalloonText">
    <w:name w:val="Balloon Text"/>
    <w:basedOn w:val="Normal"/>
    <w:semiHidden/>
    <w:rsid w:val="00C56C25"/>
    <w:rPr>
      <w:rFonts w:ascii="Tahoma" w:hAnsi="Tahoma" w:cs="Tahoma"/>
      <w:sz w:val="16"/>
      <w:szCs w:val="16"/>
    </w:rPr>
  </w:style>
  <w:style w:type="paragraph" w:customStyle="1" w:styleId="Bulletindent">
    <w:name w:val="Bullet indent"/>
    <w:basedOn w:val="Normal"/>
    <w:qFormat/>
    <w:rsid w:val="002275F1"/>
    <w:pPr>
      <w:numPr>
        <w:numId w:val="3"/>
      </w:numPr>
      <w:spacing w:after="60" w:line="240" w:lineRule="auto"/>
    </w:pPr>
    <w:rPr>
      <w:rFonts w:eastAsia="Cambria"/>
      <w:szCs w:val="24"/>
      <w:lang w:val="en-US"/>
    </w:rPr>
  </w:style>
  <w:style w:type="paragraph" w:styleId="BodyText">
    <w:name w:val="Body Text"/>
    <w:basedOn w:val="Normal"/>
    <w:link w:val="BodyTextChar"/>
    <w:rsid w:val="000A6AD5"/>
    <w:pPr>
      <w:spacing w:after="180" w:line="240" w:lineRule="atLeast"/>
    </w:pPr>
    <w:rPr>
      <w:rFonts w:ascii="Berkeley" w:eastAsia="Times New Roman" w:hAnsi="Berkeley"/>
      <w:sz w:val="24"/>
      <w:szCs w:val="20"/>
      <w:lang w:val="en-NZ" w:eastAsia="en-GB"/>
    </w:rPr>
  </w:style>
  <w:style w:type="character" w:customStyle="1" w:styleId="BodyTextChar">
    <w:name w:val="Body Text Char"/>
    <w:basedOn w:val="DefaultParagraphFont"/>
    <w:link w:val="BodyText"/>
    <w:rsid w:val="000A6AD5"/>
    <w:rPr>
      <w:rFonts w:ascii="Berkeley" w:eastAsia="Times New Roman" w:hAnsi="Berkeley"/>
      <w:sz w:val="24"/>
      <w:lang w:val="en-NZ" w:eastAsia="en-GB"/>
    </w:rPr>
  </w:style>
  <w:style w:type="paragraph" w:customStyle="1" w:styleId="standardbullet">
    <w:name w:val="standard bullet"/>
    <w:basedOn w:val="Normal"/>
    <w:qFormat/>
    <w:rsid w:val="001D668D"/>
    <w:pPr>
      <w:numPr>
        <w:numId w:val="7"/>
      </w:numPr>
      <w:spacing w:before="60" w:after="0" w:line="240" w:lineRule="auto"/>
      <w:ind w:right="-142"/>
    </w:pPr>
  </w:style>
  <w:style w:type="paragraph" w:customStyle="1" w:styleId="Headlinebullet">
    <w:name w:val="Headline bullet"/>
    <w:basedOn w:val="Normal"/>
    <w:qFormat/>
    <w:rsid w:val="001D668D"/>
    <w:pPr>
      <w:numPr>
        <w:numId w:val="1"/>
      </w:numPr>
      <w:tabs>
        <w:tab w:val="left" w:pos="1560"/>
      </w:tabs>
      <w:spacing w:before="60" w:after="0" w:line="240" w:lineRule="auto"/>
    </w:pPr>
  </w:style>
  <w:style w:type="paragraph" w:styleId="ListBullet">
    <w:name w:val="List Bullet"/>
    <w:basedOn w:val="Normal"/>
    <w:rsid w:val="009343BF"/>
    <w:pPr>
      <w:numPr>
        <w:numId w:val="12"/>
      </w:numPr>
      <w:contextualSpacing/>
    </w:pPr>
  </w:style>
  <w:style w:type="character" w:customStyle="1" w:styleId="Heading1Char">
    <w:name w:val="Heading 1 Char"/>
    <w:basedOn w:val="DefaultParagraphFont"/>
    <w:link w:val="Heading1"/>
    <w:rsid w:val="000E57B2"/>
    <w:rPr>
      <w:rFonts w:eastAsia="Times New Roman"/>
      <w:b/>
      <w:bCs/>
      <w:kern w:val="32"/>
      <w:sz w:val="48"/>
      <w:szCs w:val="32"/>
      <w:lang w:val="en-US"/>
    </w:rPr>
  </w:style>
  <w:style w:type="character" w:customStyle="1" w:styleId="apple-converted-space">
    <w:name w:val="apple-converted-space"/>
    <w:basedOn w:val="DefaultParagraphFont"/>
    <w:rsid w:val="00786D02"/>
  </w:style>
  <w:style w:type="paragraph" w:styleId="ListParagraph">
    <w:name w:val="List Paragraph"/>
    <w:basedOn w:val="Normal"/>
    <w:qFormat/>
    <w:rsid w:val="00384FB5"/>
    <w:pPr>
      <w:ind w:left="720"/>
      <w:contextualSpacing/>
    </w:pPr>
  </w:style>
  <w:style w:type="paragraph" w:customStyle="1" w:styleId="p1">
    <w:name w:val="p1"/>
    <w:basedOn w:val="Normal"/>
    <w:rsid w:val="00567881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character" w:customStyle="1" w:styleId="s1">
    <w:name w:val="s1"/>
    <w:basedOn w:val="DefaultParagraphFont"/>
    <w:rsid w:val="00567881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F55F9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semiHidden/>
    <w:rsid w:val="003310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5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riam\Documents\CV%20Templates\Jo%20Modern%20line%20down%20side%20ltblu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C7281DD-87D8-4759-8FF4-C007D8D8E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Jo Modern line down side ltblue</Template>
  <TotalTime>3396</TotalTime>
  <Pages>3</Pages>
  <Words>1200</Words>
  <Characters>6844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O'Connor</dc:creator>
  <cp:keywords/>
  <dc:description/>
  <cp:lastModifiedBy>SHEN LONGZHEN</cp:lastModifiedBy>
  <cp:revision>11</cp:revision>
  <cp:lastPrinted>2020-01-13T23:55:00Z</cp:lastPrinted>
  <dcterms:created xsi:type="dcterms:W3CDTF">2020-01-07T02:25:00Z</dcterms:created>
  <dcterms:modified xsi:type="dcterms:W3CDTF">2021-02-01T04:02:00Z</dcterms:modified>
</cp:coreProperties>
</file>