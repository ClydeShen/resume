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191AC" w14:textId="55C27FD6" w:rsidR="00E21C7A" w:rsidRPr="008204A4" w:rsidRDefault="00926BA7" w:rsidP="00FF387F">
      <w:pPr>
        <w:spacing w:after="0" w:line="240" w:lineRule="auto"/>
        <w:ind w:left="1134"/>
        <w:rPr>
          <w:rFonts w:asciiTheme="majorHAnsi" w:hAnsiTheme="majorHAnsi"/>
          <w:color w:val="000000"/>
          <w:sz w:val="18"/>
          <w:szCs w:val="56"/>
        </w:rPr>
      </w:pPr>
      <w:bookmarkStart w:id="0" w:name="_Hlk499037851"/>
      <w:r>
        <w:rPr>
          <w:rFonts w:asciiTheme="majorHAnsi" w:hAnsiTheme="majorHAnsi"/>
          <w:color w:val="000000"/>
          <w:sz w:val="56"/>
          <w:szCs w:val="56"/>
        </w:rPr>
        <w:t>Clyde Shen</w:t>
      </w:r>
    </w:p>
    <w:p w14:paraId="4ACE5AE3" w14:textId="7718ABE9" w:rsidR="00FF387F" w:rsidRPr="00B47F9D" w:rsidRDefault="00DC6981" w:rsidP="00FF387F">
      <w:pPr>
        <w:spacing w:after="0" w:line="240" w:lineRule="auto"/>
        <w:ind w:left="1134"/>
        <w:rPr>
          <w:rFonts w:asciiTheme="majorHAnsi" w:hAnsiTheme="majorHAnsi"/>
          <w:noProof/>
          <w:sz w:val="20"/>
          <w:szCs w:val="20"/>
          <w:lang w:eastAsia="en-AU"/>
        </w:rPr>
      </w:pPr>
      <w:r>
        <w:rPr>
          <w:rFonts w:asciiTheme="majorHAnsi" w:hAnsiTheme="majorHAnsi"/>
          <w:noProof/>
          <w:sz w:val="20"/>
          <w:szCs w:val="20"/>
          <w:lang w:eastAsia="en-AU"/>
        </w:rPr>
        <w:t>Address</w:t>
      </w:r>
      <w:r w:rsidR="00623D3F">
        <w:rPr>
          <w:rFonts w:asciiTheme="majorHAnsi" w:hAnsiTheme="majorHAnsi"/>
          <w:noProof/>
          <w:sz w:val="20"/>
          <w:szCs w:val="20"/>
          <w:lang w:eastAsia="en-AU"/>
        </w:rPr>
        <w:t xml:space="preserve">: 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13 Clematis Ave, Hamilton 3200</w:t>
      </w:r>
    </w:p>
    <w:p w14:paraId="6981836A" w14:textId="35FE7D3B" w:rsidR="008F55F9" w:rsidRDefault="00623D3F" w:rsidP="00FF387F">
      <w:pPr>
        <w:spacing w:after="0" w:line="240" w:lineRule="auto"/>
        <w:ind w:left="113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Mobile:  </w:t>
      </w:r>
      <w:r w:rsidR="008C4532">
        <w:rPr>
          <w:rFonts w:asciiTheme="majorHAnsi" w:hAnsiTheme="majorHAnsi"/>
          <w:sz w:val="20"/>
          <w:szCs w:val="20"/>
        </w:rPr>
        <w:t xml:space="preserve"> </w:t>
      </w:r>
      <w:r w:rsidR="00176F5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021 0811 1443</w:t>
      </w:r>
      <w:r w:rsidR="00176F5B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sym w:font="Symbol" w:char="F0B7"/>
      </w:r>
      <w:r w:rsidR="0079793F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t xml:space="preserve">Email: </w:t>
      </w:r>
      <w:r w:rsidR="003D7CE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clyde1229@gmail.com</w:t>
      </w:r>
      <w:r w:rsidR="008F55F9">
        <w:rPr>
          <w:rFonts w:asciiTheme="majorHAnsi" w:hAnsiTheme="majorHAnsi"/>
          <w:sz w:val="20"/>
          <w:szCs w:val="20"/>
        </w:rPr>
        <w:t xml:space="preserve"> </w:t>
      </w:r>
    </w:p>
    <w:bookmarkEnd w:id="0"/>
    <w:p w14:paraId="289B6841" w14:textId="77777777" w:rsidR="00FF387F" w:rsidRPr="00B56645" w:rsidRDefault="00FF387F" w:rsidP="006824E8">
      <w:pPr>
        <w:pBdr>
          <w:top w:val="single" w:sz="8" w:space="1" w:color="A6A6A6"/>
          <w:bottom w:val="single" w:sz="8" w:space="1" w:color="A6A6A6"/>
        </w:pBdr>
        <w:spacing w:before="18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Profile</w:t>
      </w:r>
    </w:p>
    <w:p w14:paraId="5F623281" w14:textId="77777777" w:rsidR="00D342B6" w:rsidRPr="00AE371F" w:rsidRDefault="00D342B6" w:rsidP="00D342B6">
      <w:pPr>
        <w:tabs>
          <w:tab w:val="left" w:pos="1560"/>
        </w:tabs>
        <w:spacing w:before="120" w:after="120"/>
        <w:ind w:left="1571"/>
        <w:jc w:val="center"/>
        <w:rPr>
          <w:sz w:val="20"/>
        </w:rPr>
      </w:pPr>
      <w:bookmarkStart w:id="1" w:name="_Hlk488046632"/>
      <w:r>
        <w:rPr>
          <w:rFonts w:asciiTheme="majorHAnsi" w:hAnsiTheme="majorHAnsi"/>
          <w:b/>
          <w:sz w:val="24"/>
        </w:rPr>
        <w:t>E</w:t>
      </w:r>
      <w:r w:rsidRPr="00AE371F">
        <w:rPr>
          <w:rFonts w:asciiTheme="majorHAnsi" w:hAnsiTheme="majorHAnsi"/>
          <w:b/>
          <w:sz w:val="24"/>
        </w:rPr>
        <w:t xml:space="preserve">xperienced software development professional with a recent track record of success </w:t>
      </w:r>
      <w:r>
        <w:rPr>
          <w:rFonts w:asciiTheme="majorHAnsi" w:hAnsiTheme="majorHAnsi"/>
          <w:b/>
          <w:sz w:val="24"/>
        </w:rPr>
        <w:t>in a range of sectors and a strong interest in front-end development opportunities</w:t>
      </w:r>
    </w:p>
    <w:bookmarkEnd w:id="1"/>
    <w:p w14:paraId="553858ED" w14:textId="77777777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Outstanding range of IT programming and web development skills developed across a varied </w:t>
      </w:r>
      <w:r>
        <w:rPr>
          <w:sz w:val="21"/>
          <w:szCs w:val="21"/>
        </w:rPr>
        <w:t xml:space="preserve">recent </w:t>
      </w:r>
      <w:r w:rsidRPr="00AE371F">
        <w:rPr>
          <w:sz w:val="21"/>
          <w:szCs w:val="21"/>
        </w:rPr>
        <w:t>career path including</w:t>
      </w:r>
      <w:r>
        <w:rPr>
          <w:sz w:val="21"/>
          <w:szCs w:val="21"/>
        </w:rPr>
        <w:t xml:space="preserve"> as a developer</w:t>
      </w:r>
      <w:r w:rsidRPr="00AE371F">
        <w:rPr>
          <w:sz w:val="21"/>
          <w:szCs w:val="21"/>
        </w:rPr>
        <w:t xml:space="preserve"> working </w:t>
      </w:r>
      <w:r>
        <w:rPr>
          <w:sz w:val="21"/>
          <w:szCs w:val="21"/>
        </w:rPr>
        <w:t xml:space="preserve">in a </w:t>
      </w:r>
      <w:r w:rsidRPr="00AE371F">
        <w:rPr>
          <w:sz w:val="21"/>
          <w:szCs w:val="21"/>
        </w:rPr>
        <w:t>range of sectors</w:t>
      </w:r>
    </w:p>
    <w:p w14:paraId="6DB86E2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Experienced in </w:t>
      </w:r>
      <w:r>
        <w:rPr>
          <w:sz w:val="21"/>
          <w:szCs w:val="21"/>
        </w:rPr>
        <w:t xml:space="preserve">and skilled in providing innovative and creative solutions to </w:t>
      </w:r>
      <w:r w:rsidRPr="00AE371F">
        <w:rPr>
          <w:sz w:val="21"/>
          <w:szCs w:val="21"/>
        </w:rPr>
        <w:t xml:space="preserve">technology </w:t>
      </w:r>
      <w:r>
        <w:rPr>
          <w:sz w:val="21"/>
          <w:szCs w:val="21"/>
        </w:rPr>
        <w:t xml:space="preserve">development and </w:t>
      </w:r>
      <w:r w:rsidRPr="00AE371F">
        <w:rPr>
          <w:sz w:val="21"/>
          <w:szCs w:val="21"/>
        </w:rPr>
        <w:t xml:space="preserve">implementation </w:t>
      </w:r>
      <w:r>
        <w:rPr>
          <w:sz w:val="21"/>
          <w:szCs w:val="21"/>
        </w:rPr>
        <w:t>challenges</w:t>
      </w:r>
    </w:p>
    <w:p w14:paraId="5766201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fast learner, with a substantial ability to absorb and assimilate new information particularly in relation to computer languages, programming, application development and technology</w:t>
      </w:r>
    </w:p>
    <w:p w14:paraId="03E9D11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Highly developed organisation and time management skills, able to prioritise multiple tasks, work under pressure and meet deadlines</w:t>
      </w:r>
    </w:p>
    <w:p w14:paraId="3C067AA7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Excellent communication</w:t>
      </w:r>
      <w:r>
        <w:rPr>
          <w:sz w:val="21"/>
          <w:szCs w:val="21"/>
        </w:rPr>
        <w:t xml:space="preserve"> and </w:t>
      </w:r>
      <w:r w:rsidRPr="00AE371F">
        <w:rPr>
          <w:sz w:val="21"/>
          <w:szCs w:val="21"/>
        </w:rPr>
        <w:t>interpersonal skills complementing the ability to relate to others and to build positive relationships with all stakeholders</w:t>
      </w:r>
    </w:p>
    <w:p w14:paraId="5F9C2DB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Ability to work independently, to lead and to work as part of a team and </w:t>
      </w:r>
      <w:r>
        <w:rPr>
          <w:sz w:val="21"/>
          <w:szCs w:val="21"/>
        </w:rPr>
        <w:t xml:space="preserve">proven </w:t>
      </w:r>
      <w:r w:rsidRPr="00AE371F">
        <w:rPr>
          <w:sz w:val="21"/>
          <w:szCs w:val="21"/>
        </w:rPr>
        <w:t>experience</w:t>
      </w:r>
      <w:r>
        <w:rPr>
          <w:sz w:val="21"/>
          <w:szCs w:val="21"/>
        </w:rPr>
        <w:t xml:space="preserve"> in leading and mentoring software development </w:t>
      </w:r>
      <w:r w:rsidRPr="00AE371F">
        <w:rPr>
          <w:sz w:val="21"/>
          <w:szCs w:val="21"/>
        </w:rPr>
        <w:t>team members</w:t>
      </w:r>
      <w:r>
        <w:rPr>
          <w:sz w:val="21"/>
          <w:szCs w:val="21"/>
        </w:rPr>
        <w:t xml:space="preserve"> and in creative problem solving</w:t>
      </w:r>
    </w:p>
    <w:p w14:paraId="05927F2E" w14:textId="3B58A015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passion for technology, researching and keeping updated with technology to stay informed about the latest solutions for future implementation</w:t>
      </w:r>
    </w:p>
    <w:p w14:paraId="7D4DE0A5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Career Summary</w:t>
      </w:r>
    </w:p>
    <w:tbl>
      <w:tblPr>
        <w:tblW w:w="9263" w:type="dxa"/>
        <w:tblInd w:w="993" w:type="dxa"/>
        <w:tblLook w:val="00A0" w:firstRow="1" w:lastRow="0" w:firstColumn="1" w:lastColumn="0" w:noHBand="0" w:noVBand="0"/>
      </w:tblPr>
      <w:tblGrid>
        <w:gridCol w:w="3685"/>
        <w:gridCol w:w="3969"/>
        <w:gridCol w:w="1609"/>
      </w:tblGrid>
      <w:tr w:rsidR="00D342B6" w:rsidRPr="0079793F" w14:paraId="28B92A9A" w14:textId="77777777" w:rsidTr="001358D2">
        <w:trPr>
          <w:trHeight w:val="72"/>
        </w:trPr>
        <w:tc>
          <w:tcPr>
            <w:tcW w:w="3685" w:type="dxa"/>
          </w:tcPr>
          <w:p w14:paraId="2FB0137B" w14:textId="77777777" w:rsidR="00D342B6" w:rsidRDefault="00D342B6" w:rsidP="001358D2">
            <w:pPr>
              <w:spacing w:before="160"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2" w:name="_Hlk491877091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3" w:name="_Hlk499038248"/>
            <w:r>
              <w:rPr>
                <w:rFonts w:asciiTheme="majorHAnsi" w:hAnsiTheme="majorHAnsi"/>
                <w:b/>
                <w:sz w:val="21"/>
                <w:szCs w:val="21"/>
              </w:rPr>
              <w:t>Software Application Developer</w:t>
            </w:r>
            <w:bookmarkEnd w:id="3"/>
          </w:p>
        </w:tc>
        <w:tc>
          <w:tcPr>
            <w:tcW w:w="3969" w:type="dxa"/>
          </w:tcPr>
          <w:p w14:paraId="10E811B4" w14:textId="77777777" w:rsidR="00D342B6" w:rsidRPr="0079793F" w:rsidRDefault="00D342B6" w:rsidP="001358D2">
            <w:pPr>
              <w:spacing w:before="160" w:after="60"/>
              <w:rPr>
                <w:rFonts w:asciiTheme="majorHAnsi" w:hAnsiTheme="majorHAnsi"/>
                <w:sz w:val="21"/>
                <w:szCs w:val="21"/>
              </w:rPr>
            </w:pPr>
            <w:bookmarkStart w:id="4" w:name="_Hlk489529257"/>
            <w:r>
              <w:rPr>
                <w:rFonts w:asciiTheme="majorHAnsi" w:hAnsiTheme="majorHAnsi"/>
                <w:sz w:val="21"/>
                <w:szCs w:val="21"/>
              </w:rPr>
              <w:t>Zambion, Hamilton</w:t>
            </w:r>
            <w:bookmarkEnd w:id="4"/>
          </w:p>
        </w:tc>
        <w:tc>
          <w:tcPr>
            <w:tcW w:w="1609" w:type="dxa"/>
          </w:tcPr>
          <w:p w14:paraId="31FBECD3" w14:textId="77777777" w:rsidR="00D342B6" w:rsidRPr="0079793F" w:rsidRDefault="00D342B6" w:rsidP="001358D2">
            <w:pPr>
              <w:spacing w:before="160"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</w:t>
            </w:r>
            <w:r>
              <w:rPr>
                <w:rFonts w:asciiTheme="majorHAnsi" w:hAnsiTheme="majorHAnsi"/>
                <w:sz w:val="21"/>
                <w:szCs w:val="21"/>
              </w:rPr>
              <w:t>16</w:t>
            </w:r>
            <w:r w:rsidRPr="0079793F">
              <w:rPr>
                <w:rFonts w:asciiTheme="majorHAnsi" w:hAnsiTheme="majorHAnsi"/>
                <w:sz w:val="21"/>
                <w:szCs w:val="21"/>
              </w:rPr>
              <w:t xml:space="preserve"> - </w:t>
            </w:r>
            <w:r>
              <w:rPr>
                <w:rFonts w:asciiTheme="majorHAnsi" w:hAnsiTheme="majorHAnsi"/>
                <w:sz w:val="21"/>
                <w:szCs w:val="21"/>
              </w:rPr>
              <w:t>current</w:t>
            </w:r>
          </w:p>
        </w:tc>
      </w:tr>
      <w:tr w:rsidR="00D342B6" w:rsidRPr="0079793F" w14:paraId="1777CEDC" w14:textId="77777777" w:rsidTr="001358D2">
        <w:trPr>
          <w:trHeight w:val="72"/>
        </w:trPr>
        <w:tc>
          <w:tcPr>
            <w:tcW w:w="3685" w:type="dxa"/>
          </w:tcPr>
          <w:p w14:paraId="62A42884" w14:textId="77777777" w:rsidR="00D342B6" w:rsidRPr="0079793F" w:rsidRDefault="00D342B6" w:rsidP="001358D2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5" w:name="_Hlk489529297"/>
            <w:bookmarkEnd w:id="2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Mentor</w:t>
            </w:r>
          </w:p>
        </w:tc>
        <w:tc>
          <w:tcPr>
            <w:tcW w:w="3969" w:type="dxa"/>
          </w:tcPr>
          <w:p w14:paraId="4EB3303C" w14:textId="77777777" w:rsidR="00D342B6" w:rsidRPr="0079793F" w:rsidRDefault="00D342B6" w:rsidP="001358D2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6" w:name="_Hlk492632332"/>
            <w:r>
              <w:rPr>
                <w:rFonts w:asciiTheme="majorHAnsi" w:hAnsiTheme="majorHAnsi"/>
                <w:sz w:val="21"/>
                <w:szCs w:val="21"/>
              </w:rPr>
              <w:t>Experieco, Auckland</w:t>
            </w:r>
            <w:bookmarkEnd w:id="6"/>
          </w:p>
        </w:tc>
        <w:tc>
          <w:tcPr>
            <w:tcW w:w="1609" w:type="dxa"/>
          </w:tcPr>
          <w:p w14:paraId="4B4E574C" w14:textId="77777777" w:rsidR="00D342B6" w:rsidRPr="0079793F" w:rsidRDefault="00D342B6" w:rsidP="001358D2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201</w:t>
            </w:r>
            <w:r>
              <w:rPr>
                <w:rFonts w:asciiTheme="majorHAnsi" w:hAnsiTheme="majorHAnsi"/>
                <w:sz w:val="21"/>
                <w:szCs w:val="21"/>
              </w:rPr>
              <w:t>6</w:t>
            </w:r>
          </w:p>
        </w:tc>
      </w:tr>
      <w:tr w:rsidR="00D342B6" w:rsidRPr="0079793F" w14:paraId="40B69A5A" w14:textId="77777777" w:rsidTr="001358D2">
        <w:trPr>
          <w:trHeight w:val="72"/>
        </w:trPr>
        <w:tc>
          <w:tcPr>
            <w:tcW w:w="3685" w:type="dxa"/>
          </w:tcPr>
          <w:p w14:paraId="6A479600" w14:textId="77777777" w:rsidR="00D342B6" w:rsidRPr="00623D3F" w:rsidRDefault="00D342B6" w:rsidP="001358D2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7" w:name="_Hlk499038366"/>
            <w:bookmarkStart w:id="8" w:name="_Hlk489529420"/>
            <w:bookmarkEnd w:id="5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9" w:name="_Hlk489529405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Software Developer </w:t>
            </w:r>
            <w:bookmarkEnd w:id="9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969" w:type="dxa"/>
          </w:tcPr>
          <w:p w14:paraId="57527429" w14:textId="77777777" w:rsidR="00D342B6" w:rsidRPr="0079793F" w:rsidRDefault="00D342B6" w:rsidP="001358D2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Central Station Software, Auckland</w:t>
            </w:r>
          </w:p>
        </w:tc>
        <w:tc>
          <w:tcPr>
            <w:tcW w:w="1609" w:type="dxa"/>
          </w:tcPr>
          <w:p w14:paraId="113F33E5" w14:textId="77777777" w:rsidR="00D342B6" w:rsidRPr="0079793F" w:rsidRDefault="00D342B6" w:rsidP="001358D2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2015 - 2016</w:t>
            </w:r>
          </w:p>
        </w:tc>
      </w:tr>
      <w:bookmarkEnd w:id="7"/>
      <w:tr w:rsidR="00D342B6" w:rsidRPr="0079793F" w14:paraId="4D9306A0" w14:textId="77777777" w:rsidTr="001358D2">
        <w:trPr>
          <w:trHeight w:val="72"/>
        </w:trPr>
        <w:tc>
          <w:tcPr>
            <w:tcW w:w="3685" w:type="dxa"/>
          </w:tcPr>
          <w:p w14:paraId="384C5772" w14:textId="77777777" w:rsidR="00D342B6" w:rsidRDefault="00D342B6" w:rsidP="001358D2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10" w:name="_Hlk499038411"/>
            <w:r>
              <w:rPr>
                <w:rFonts w:asciiTheme="majorHAnsi" w:hAnsiTheme="majorHAnsi"/>
                <w:b/>
                <w:sz w:val="21"/>
                <w:szCs w:val="21"/>
              </w:rPr>
              <w:t>Principal Developer</w:t>
            </w:r>
            <w:bookmarkEnd w:id="10"/>
          </w:p>
        </w:tc>
        <w:tc>
          <w:tcPr>
            <w:tcW w:w="3969" w:type="dxa"/>
          </w:tcPr>
          <w:p w14:paraId="63C387B4" w14:textId="77777777" w:rsidR="00D342B6" w:rsidRDefault="00D342B6" w:rsidP="001358D2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11" w:name="_Hlk499038423"/>
            <w:r>
              <w:rPr>
                <w:rFonts w:asciiTheme="majorHAnsi" w:hAnsiTheme="majorHAnsi"/>
                <w:sz w:val="21"/>
                <w:szCs w:val="21"/>
              </w:rPr>
              <w:t xml:space="preserve">Tang Ren Ltd, Auckland </w:t>
            </w:r>
            <w:bookmarkEnd w:id="11"/>
          </w:p>
        </w:tc>
        <w:tc>
          <w:tcPr>
            <w:tcW w:w="1609" w:type="dxa"/>
          </w:tcPr>
          <w:p w14:paraId="5F39F5AE" w14:textId="77777777" w:rsidR="00D342B6" w:rsidRDefault="00D342B6" w:rsidP="001358D2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2014 - 2015</w:t>
            </w:r>
          </w:p>
        </w:tc>
      </w:tr>
    </w:tbl>
    <w:p w14:paraId="2C08A544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2" w:name="_Hlk508125303"/>
      <w:bookmarkEnd w:id="8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Education and Qualifications</w:t>
      </w:r>
    </w:p>
    <w:bookmarkEnd w:id="12"/>
    <w:p w14:paraId="62B8DEB1" w14:textId="77777777" w:rsidR="00D342B6" w:rsidRPr="00AC39DB" w:rsidRDefault="00D342B6" w:rsidP="00D342B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 xml:space="preserve">Bachelor of Computing and Mathematical Sciences, </w:t>
      </w:r>
      <w:r w:rsidRPr="00E61060">
        <w:rPr>
          <w:sz w:val="21"/>
          <w:szCs w:val="21"/>
        </w:rPr>
        <w:t>Auckland University of Technology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2013</w:t>
      </w:r>
    </w:p>
    <w:p w14:paraId="694426F5" w14:textId="77777777" w:rsidR="00D342B6" w:rsidRPr="00D631B6" w:rsidRDefault="00D342B6" w:rsidP="00D342B6">
      <w:pPr>
        <w:pStyle w:val="ListParagraph"/>
        <w:numPr>
          <w:ilvl w:val="0"/>
          <w:numId w:val="33"/>
        </w:numPr>
        <w:tabs>
          <w:tab w:val="left" w:pos="1560"/>
        </w:tabs>
        <w:spacing w:before="60" w:after="60"/>
        <w:ind w:right="1134"/>
        <w:rPr>
          <w:sz w:val="21"/>
          <w:szCs w:val="21"/>
        </w:rPr>
      </w:pPr>
      <w:r>
        <w:rPr>
          <w:sz w:val="21"/>
          <w:szCs w:val="21"/>
        </w:rPr>
        <w:t>Major Computer Science</w:t>
      </w:r>
    </w:p>
    <w:p w14:paraId="76976C1A" w14:textId="77777777" w:rsidR="00D342B6" w:rsidRPr="00D631B6" w:rsidRDefault="00D342B6" w:rsidP="00D342B6">
      <w:pPr>
        <w:tabs>
          <w:tab w:val="left" w:pos="1560"/>
        </w:tabs>
        <w:spacing w:before="6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Oracle Certified Associate</w:t>
      </w:r>
      <w:r w:rsidRPr="00C3191E">
        <w:rPr>
          <w:sz w:val="21"/>
          <w:szCs w:val="21"/>
        </w:rPr>
        <w:t>, Java SE 7 Programmer (OCAJP 7)</w:t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 xml:space="preserve"> </w:t>
      </w:r>
      <w:r w:rsidRPr="00AC39DB">
        <w:rPr>
          <w:sz w:val="21"/>
          <w:szCs w:val="21"/>
        </w:rPr>
        <w:t xml:space="preserve">     </w:t>
      </w:r>
      <w:r>
        <w:rPr>
          <w:sz w:val="21"/>
          <w:szCs w:val="21"/>
        </w:rPr>
        <w:t>2013</w:t>
      </w:r>
    </w:p>
    <w:p w14:paraId="797B8F73" w14:textId="7000F4C6" w:rsidR="00926BA7" w:rsidRPr="00B56645" w:rsidRDefault="00926BA7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Technical Expertise</w:t>
      </w:r>
    </w:p>
    <w:p w14:paraId="0692A1E8" w14:textId="00E07866" w:rsidR="00926BA7" w:rsidRPr="00926BA7" w:rsidRDefault="00926BA7" w:rsidP="00D342B6">
      <w:pPr>
        <w:tabs>
          <w:tab w:val="left" w:pos="1560"/>
        </w:tabs>
        <w:spacing w:before="200" w:after="60"/>
        <w:ind w:left="1134" w:right="-142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M</w:t>
      </w:r>
      <w:r w:rsidR="00DD50B4">
        <w:rPr>
          <w:rFonts w:cs="Calibri"/>
          <w:b/>
          <w:sz w:val="21"/>
          <w:szCs w:val="21"/>
          <w:lang w:val="en-US"/>
        </w:rPr>
        <w:t xml:space="preserve">icrosoft:  </w:t>
      </w:r>
      <w:r w:rsidR="00D342B6">
        <w:rPr>
          <w:rFonts w:cs="Calibri"/>
          <w:b/>
          <w:sz w:val="21"/>
          <w:szCs w:val="21"/>
          <w:lang w:val="en-US"/>
        </w:rPr>
        <w:tab/>
      </w:r>
      <w:r w:rsidR="00D342B6">
        <w:rPr>
          <w:rFonts w:cs="Calibri"/>
          <w:b/>
          <w:sz w:val="21"/>
          <w:szCs w:val="21"/>
          <w:lang w:val="en-US"/>
        </w:rPr>
        <w:tab/>
        <w:t xml:space="preserve"> </w:t>
      </w:r>
      <w:r w:rsidRPr="00926BA7">
        <w:rPr>
          <w:rFonts w:cs="Calibri"/>
          <w:sz w:val="21"/>
          <w:szCs w:val="21"/>
          <w:lang w:val="en-US"/>
        </w:rPr>
        <w:t>C#, MVC, ASP.Net MVC, .Net Core, Team Foundation Server</w:t>
      </w:r>
      <w:r w:rsidRPr="00926BA7">
        <w:rPr>
          <w:rFonts w:cs="Calibri"/>
          <w:sz w:val="21"/>
          <w:szCs w:val="21"/>
          <w:lang w:val="en-NZ"/>
        </w:rPr>
        <w:t xml:space="preserve">, </w:t>
      </w:r>
      <w:r w:rsidRPr="00926BA7">
        <w:rPr>
          <w:rFonts w:cs="Calibri"/>
          <w:sz w:val="21"/>
          <w:szCs w:val="21"/>
          <w:lang w:val="en-US"/>
        </w:rPr>
        <w:t>Visual Studio, SQL Server</w:t>
      </w:r>
    </w:p>
    <w:p w14:paraId="0E9CB8D6" w14:textId="7782738B" w:rsidR="00926BA7" w:rsidRPr="00926BA7" w:rsidRDefault="00926BA7" w:rsidP="00DD50B4">
      <w:pPr>
        <w:tabs>
          <w:tab w:val="left" w:pos="1560"/>
        </w:tabs>
        <w:spacing w:after="60"/>
        <w:ind w:left="1134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O</w:t>
      </w:r>
      <w:r w:rsidR="00DD50B4">
        <w:rPr>
          <w:rFonts w:cs="Calibri"/>
          <w:b/>
          <w:sz w:val="21"/>
          <w:szCs w:val="21"/>
          <w:lang w:val="en-US"/>
        </w:rPr>
        <w:t xml:space="preserve">perating Systems: </w:t>
      </w:r>
      <w:r w:rsidR="00D342B6">
        <w:rPr>
          <w:rFonts w:cs="Calibri"/>
          <w:b/>
          <w:sz w:val="21"/>
          <w:szCs w:val="21"/>
          <w:lang w:val="en-US"/>
        </w:rPr>
        <w:t xml:space="preserve"> </w:t>
      </w:r>
      <w:r w:rsidRPr="00926BA7">
        <w:rPr>
          <w:rFonts w:cs="Calibri"/>
          <w:sz w:val="21"/>
          <w:szCs w:val="21"/>
          <w:lang w:val="en-US"/>
        </w:rPr>
        <w:t>Windows, Linux</w:t>
      </w:r>
    </w:p>
    <w:p w14:paraId="1398293C" w14:textId="65F87107" w:rsidR="00926BA7" w:rsidRPr="00926BA7" w:rsidRDefault="00926BA7" w:rsidP="00DD50B4">
      <w:pPr>
        <w:tabs>
          <w:tab w:val="left" w:pos="1560"/>
        </w:tabs>
        <w:spacing w:after="60"/>
        <w:ind w:left="1134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T</w:t>
      </w:r>
      <w:r w:rsidR="00DD50B4">
        <w:rPr>
          <w:rFonts w:cs="Calibri"/>
          <w:b/>
          <w:sz w:val="21"/>
          <w:szCs w:val="21"/>
          <w:lang w:val="en-US"/>
        </w:rPr>
        <w:t xml:space="preserve">ools/Libraries:  </w:t>
      </w:r>
      <w:r w:rsidR="00D342B6">
        <w:rPr>
          <w:rFonts w:cs="Calibri"/>
          <w:b/>
          <w:sz w:val="21"/>
          <w:szCs w:val="21"/>
          <w:lang w:val="en-US"/>
        </w:rPr>
        <w:tab/>
        <w:t xml:space="preserve"> </w:t>
      </w:r>
      <w:r w:rsidRPr="00926BA7">
        <w:rPr>
          <w:rFonts w:cs="Calibri"/>
          <w:sz w:val="21"/>
          <w:szCs w:val="21"/>
          <w:lang w:val="en-US"/>
        </w:rPr>
        <w:t xml:space="preserve">Typescript, promise, Node.js, Git, GitHub, </w:t>
      </w:r>
      <w:proofErr w:type="spellStart"/>
      <w:r w:rsidR="00342263">
        <w:rPr>
          <w:rFonts w:cs="Calibri"/>
          <w:sz w:val="21"/>
          <w:szCs w:val="21"/>
          <w:lang w:val="en-US"/>
        </w:rPr>
        <w:t>ChartJS</w:t>
      </w:r>
      <w:proofErr w:type="spellEnd"/>
      <w:r w:rsidR="00342263">
        <w:rPr>
          <w:rFonts w:cs="Calibri"/>
          <w:sz w:val="21"/>
          <w:szCs w:val="21"/>
          <w:lang w:val="en-US"/>
        </w:rPr>
        <w:t>,</w:t>
      </w:r>
      <w:r w:rsidR="00342263" w:rsidRPr="00342263">
        <w:t xml:space="preserve"> </w:t>
      </w:r>
      <w:r w:rsidR="00342263">
        <w:rPr>
          <w:rFonts w:cs="Calibri"/>
          <w:sz w:val="21"/>
          <w:szCs w:val="21"/>
          <w:lang w:val="en-US"/>
        </w:rPr>
        <w:t>OA</w:t>
      </w:r>
      <w:r w:rsidR="00342263" w:rsidRPr="00342263">
        <w:rPr>
          <w:rFonts w:cs="Calibri"/>
          <w:sz w:val="21"/>
          <w:szCs w:val="21"/>
          <w:lang w:val="en-US"/>
        </w:rPr>
        <w:t>uth2</w:t>
      </w:r>
    </w:p>
    <w:p w14:paraId="7CB64DAC" w14:textId="538DE06B" w:rsidR="00926BA7" w:rsidRDefault="00926BA7" w:rsidP="00D342B6">
      <w:pPr>
        <w:tabs>
          <w:tab w:val="left" w:pos="1560"/>
        </w:tabs>
        <w:spacing w:after="60"/>
        <w:ind w:left="2977" w:hanging="1843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T</w:t>
      </w:r>
      <w:r w:rsidR="00DD50B4">
        <w:rPr>
          <w:rFonts w:cs="Calibri"/>
          <w:b/>
          <w:sz w:val="21"/>
          <w:szCs w:val="21"/>
          <w:lang w:val="en-US"/>
        </w:rPr>
        <w:t xml:space="preserve">echnologies:  </w:t>
      </w:r>
      <w:r w:rsidR="00D342B6">
        <w:rPr>
          <w:rFonts w:cs="Calibri"/>
          <w:b/>
          <w:sz w:val="21"/>
          <w:szCs w:val="21"/>
          <w:lang w:val="en-US"/>
        </w:rPr>
        <w:tab/>
      </w:r>
      <w:r w:rsidR="00342263">
        <w:rPr>
          <w:rFonts w:cs="Calibri"/>
          <w:sz w:val="21"/>
          <w:szCs w:val="21"/>
          <w:lang w:val="en-US"/>
        </w:rPr>
        <w:t xml:space="preserve">Aurelia, </w:t>
      </w:r>
      <w:r w:rsidRPr="00926BA7">
        <w:rPr>
          <w:rFonts w:cs="Calibri"/>
          <w:sz w:val="21"/>
          <w:szCs w:val="21"/>
          <w:lang w:val="en-US"/>
        </w:rPr>
        <w:t>HTML5, JavaSc</w:t>
      </w:r>
      <w:r w:rsidR="00342263">
        <w:rPr>
          <w:rFonts w:cs="Calibri"/>
          <w:sz w:val="21"/>
          <w:szCs w:val="21"/>
          <w:lang w:val="en-US"/>
        </w:rPr>
        <w:t>ript, CSS, JQuery, Ajax,</w:t>
      </w:r>
      <w:r w:rsidRPr="00926BA7">
        <w:rPr>
          <w:rFonts w:cs="Calibri"/>
          <w:sz w:val="21"/>
          <w:szCs w:val="21"/>
          <w:lang w:val="en-US"/>
        </w:rPr>
        <w:t xml:space="preserve"> Bootstrap, JSON, Web API, Web Services, REST, Responsive UI</w:t>
      </w:r>
    </w:p>
    <w:p w14:paraId="7CF12400" w14:textId="26BB4AC3" w:rsidR="0029512A" w:rsidRPr="00926BA7" w:rsidRDefault="0029512A" w:rsidP="0029512A">
      <w:pPr>
        <w:tabs>
          <w:tab w:val="left" w:pos="1560"/>
        </w:tabs>
        <w:spacing w:after="60"/>
        <w:rPr>
          <w:rFonts w:cs="Calibri"/>
          <w:sz w:val="21"/>
          <w:szCs w:val="21"/>
          <w:lang w:val="en-US"/>
        </w:rPr>
      </w:pPr>
      <w:r>
        <w:rPr>
          <w:rFonts w:asciiTheme="majorHAnsi" w:hAnsiTheme="majorHAnsi" w:cs="Arial"/>
          <w:sz w:val="4"/>
          <w:szCs w:val="4"/>
        </w:rPr>
        <w:br w:type="page"/>
      </w:r>
    </w:p>
    <w:p w14:paraId="4382B9AE" w14:textId="77777777" w:rsidR="00926BA7" w:rsidRPr="00B56645" w:rsidRDefault="00926BA7" w:rsidP="00926BA7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3" w:name="_Hlk508186377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lastRenderedPageBreak/>
        <w:t xml:space="preserve">Recent 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Experience, Responsibilities </w:t>
      </w: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and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 Achievements</w:t>
      </w:r>
    </w:p>
    <w:bookmarkEnd w:id="13"/>
    <w:p w14:paraId="091A22CE" w14:textId="77AB27A6" w:rsidR="00926BA7" w:rsidRPr="00AC39DB" w:rsidRDefault="00926BA7" w:rsidP="00926BA7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Software Application Developer</w:t>
      </w:r>
      <w:r w:rsidRPr="0069474E">
        <w:rPr>
          <w:rFonts w:asciiTheme="majorHAnsi" w:hAnsiTheme="majorHAnsi" w:cs="Arial"/>
          <w:b/>
        </w:rPr>
        <w:t xml:space="preserve"> </w:t>
      </w:r>
      <w:r w:rsidRPr="0069474E">
        <w:rPr>
          <w:rFonts w:asciiTheme="majorHAnsi" w:hAnsiTheme="majorHAnsi" w:cs="Arial"/>
          <w:sz w:val="24"/>
          <w:szCs w:val="24"/>
        </w:rPr>
        <w:t xml:space="preserve">- </w:t>
      </w:r>
      <w:r w:rsidRPr="00926BA7">
        <w:rPr>
          <w:rFonts w:asciiTheme="majorHAnsi" w:hAnsiTheme="majorHAnsi" w:cs="Arial"/>
          <w:sz w:val="24"/>
          <w:szCs w:val="24"/>
        </w:rPr>
        <w:t>Zambion, Hamilton</w:t>
      </w:r>
      <w:r w:rsidRPr="00AC39DB">
        <w:rPr>
          <w:rFonts w:asciiTheme="majorHAnsi" w:hAnsiTheme="majorHAnsi" w:cs="Arial"/>
          <w:b/>
          <w:sz w:val="24"/>
          <w:szCs w:val="24"/>
        </w:rPr>
        <w:tab/>
      </w:r>
      <w:r w:rsidRPr="00AC39DB">
        <w:rPr>
          <w:rFonts w:asciiTheme="majorHAnsi" w:hAnsiTheme="majorHAnsi" w:cs="Arial"/>
          <w:sz w:val="24"/>
          <w:szCs w:val="24"/>
        </w:rPr>
        <w:t>201</w:t>
      </w:r>
      <w:r>
        <w:rPr>
          <w:rFonts w:asciiTheme="majorHAnsi" w:hAnsiTheme="majorHAnsi" w:cs="Arial"/>
          <w:sz w:val="24"/>
          <w:szCs w:val="24"/>
        </w:rPr>
        <w:t>6</w:t>
      </w:r>
      <w:r w:rsidRPr="00AC39DB">
        <w:rPr>
          <w:rFonts w:asciiTheme="majorHAnsi" w:hAnsiTheme="majorHAnsi" w:cs="Arial"/>
          <w:sz w:val="24"/>
          <w:szCs w:val="24"/>
        </w:rPr>
        <w:t xml:space="preserve"> - current</w:t>
      </w:r>
    </w:p>
    <w:p w14:paraId="4AB5DD1A" w14:textId="4CA3E76D" w:rsidR="00926BA7" w:rsidRDefault="006824E8" w:rsidP="00926BA7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6824E8">
        <w:rPr>
          <w:rFonts w:asciiTheme="majorHAnsi" w:hAnsiTheme="majorHAnsi" w:cs="Arial"/>
          <w:i/>
          <w:sz w:val="21"/>
          <w:szCs w:val="21"/>
        </w:rPr>
        <w:t>Zambion</w:t>
      </w:r>
      <w:r>
        <w:rPr>
          <w:rFonts w:asciiTheme="majorHAnsi" w:hAnsiTheme="majorHAnsi" w:cs="Arial"/>
          <w:i/>
          <w:sz w:val="21"/>
          <w:szCs w:val="21"/>
        </w:rPr>
        <w:t xml:space="preserve"> develops and d</w:t>
      </w:r>
      <w:r w:rsidR="00285509">
        <w:rPr>
          <w:rFonts w:asciiTheme="majorHAnsi" w:hAnsiTheme="majorHAnsi" w:cs="Arial"/>
          <w:i/>
          <w:sz w:val="21"/>
          <w:szCs w:val="21"/>
        </w:rPr>
        <w:t>eploys</w:t>
      </w:r>
      <w:r>
        <w:rPr>
          <w:rFonts w:asciiTheme="majorHAnsi" w:hAnsiTheme="majorHAnsi" w:cs="Arial"/>
          <w:i/>
          <w:sz w:val="21"/>
          <w:szCs w:val="21"/>
        </w:rPr>
        <w:t xml:space="preserve"> w</w:t>
      </w:r>
      <w:r w:rsidRPr="006824E8">
        <w:rPr>
          <w:rFonts w:asciiTheme="majorHAnsi" w:hAnsiTheme="majorHAnsi" w:cs="Arial"/>
          <w:i/>
          <w:sz w:val="21"/>
          <w:szCs w:val="21"/>
        </w:rPr>
        <w:t>eb-based Payroll, HR, Time and Attendance, Leave Management Software</w:t>
      </w:r>
      <w:r>
        <w:rPr>
          <w:rFonts w:asciiTheme="majorHAnsi" w:hAnsiTheme="majorHAnsi" w:cs="Arial"/>
          <w:i/>
          <w:sz w:val="21"/>
          <w:szCs w:val="21"/>
        </w:rPr>
        <w:t>.</w:t>
      </w:r>
      <w:r w:rsidR="00285509">
        <w:rPr>
          <w:rFonts w:asciiTheme="majorHAnsi" w:hAnsiTheme="majorHAnsi" w:cs="Arial"/>
          <w:i/>
          <w:sz w:val="21"/>
          <w:szCs w:val="21"/>
        </w:rPr>
        <w:t xml:space="preserve"> </w:t>
      </w:r>
      <w:r>
        <w:rPr>
          <w:rFonts w:asciiTheme="majorHAnsi" w:hAnsiTheme="majorHAnsi" w:cs="Arial"/>
          <w:i/>
          <w:sz w:val="21"/>
          <w:szCs w:val="21"/>
        </w:rPr>
        <w:t xml:space="preserve"> </w:t>
      </w:r>
      <w:r w:rsidR="00285509">
        <w:rPr>
          <w:rFonts w:asciiTheme="majorHAnsi" w:hAnsiTheme="majorHAnsi" w:cs="Arial"/>
          <w:i/>
          <w:sz w:val="21"/>
          <w:szCs w:val="21"/>
        </w:rPr>
        <w:t>The business has been in NZ for 10+ years and is a leading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</w:t>
      </w:r>
      <w:r w:rsidR="00342263">
        <w:rPr>
          <w:rFonts w:asciiTheme="majorHAnsi" w:hAnsiTheme="majorHAnsi" w:cs="Arial"/>
          <w:i/>
          <w:sz w:val="21"/>
          <w:szCs w:val="21"/>
        </w:rPr>
        <w:t>Payroll</w:t>
      </w:r>
      <w:r w:rsidR="00285509">
        <w:rPr>
          <w:rFonts w:asciiTheme="majorHAnsi" w:hAnsiTheme="majorHAnsi" w:cs="Arial"/>
          <w:i/>
          <w:sz w:val="21"/>
          <w:szCs w:val="21"/>
        </w:rPr>
        <w:t xml:space="preserve"> systems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provider</w:t>
      </w:r>
      <w:r w:rsidR="00285509">
        <w:rPr>
          <w:rFonts w:asciiTheme="majorHAnsi" w:hAnsiTheme="majorHAnsi" w:cs="Arial"/>
          <w:i/>
          <w:sz w:val="21"/>
          <w:szCs w:val="21"/>
        </w:rPr>
        <w:t xml:space="preserve"> with clients.</w:t>
      </w:r>
    </w:p>
    <w:p w14:paraId="199F4BD1" w14:textId="66135360" w:rsidR="00DD50B4" w:rsidRDefault="00801358" w:rsidP="00DD50B4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Report to the Director of the business and work in a software development team.</w:t>
      </w:r>
      <w:r w:rsidR="00D342B6">
        <w:rPr>
          <w:rFonts w:asciiTheme="majorHAnsi" w:hAnsiTheme="majorHAnsi" w:cs="Arial"/>
          <w:sz w:val="21"/>
          <w:szCs w:val="21"/>
        </w:rPr>
        <w:t xml:space="preserve">  </w:t>
      </w:r>
      <w:r>
        <w:rPr>
          <w:rFonts w:asciiTheme="majorHAnsi" w:hAnsiTheme="majorHAnsi" w:cs="Arial"/>
          <w:sz w:val="21"/>
          <w:szCs w:val="21"/>
        </w:rPr>
        <w:t>R</w:t>
      </w:r>
      <w:r w:rsidR="00DD50B4" w:rsidRPr="00DD50B4">
        <w:rPr>
          <w:rFonts w:asciiTheme="majorHAnsi" w:hAnsiTheme="majorHAnsi" w:cs="Arial"/>
          <w:sz w:val="21"/>
          <w:szCs w:val="21"/>
        </w:rPr>
        <w:t xml:space="preserve">esponsible for </w:t>
      </w:r>
      <w:r>
        <w:rPr>
          <w:rFonts w:asciiTheme="majorHAnsi" w:hAnsiTheme="majorHAnsi" w:cs="Arial"/>
          <w:sz w:val="21"/>
          <w:szCs w:val="21"/>
        </w:rPr>
        <w:t xml:space="preserve">delivering the </w:t>
      </w:r>
      <w:r w:rsidR="00DD50B4" w:rsidRPr="00DD50B4">
        <w:rPr>
          <w:rFonts w:asciiTheme="majorHAnsi" w:hAnsiTheme="majorHAnsi" w:cs="Arial"/>
          <w:sz w:val="21"/>
          <w:szCs w:val="21"/>
        </w:rPr>
        <w:t>Zambion Cloud project</w:t>
      </w:r>
      <w:r>
        <w:rPr>
          <w:rFonts w:asciiTheme="majorHAnsi" w:hAnsiTheme="majorHAnsi" w:cs="Arial"/>
          <w:sz w:val="21"/>
          <w:szCs w:val="21"/>
        </w:rPr>
        <w:t xml:space="preserve"> for clients which </w:t>
      </w:r>
      <w:r w:rsidR="00AE6789">
        <w:rPr>
          <w:rFonts w:asciiTheme="majorHAnsi" w:hAnsiTheme="majorHAnsi" w:cs="Arial"/>
          <w:sz w:val="21"/>
          <w:szCs w:val="21"/>
        </w:rPr>
        <w:t xml:space="preserve">requires a </w:t>
      </w:r>
      <w:r w:rsidR="00DD50B4" w:rsidRPr="00DD50B4">
        <w:rPr>
          <w:rFonts w:asciiTheme="majorHAnsi" w:hAnsiTheme="majorHAnsi" w:cs="Arial"/>
          <w:sz w:val="21"/>
          <w:szCs w:val="21"/>
        </w:rPr>
        <w:t>deep understanding of specialised software development</w:t>
      </w:r>
      <w:r>
        <w:rPr>
          <w:rFonts w:asciiTheme="majorHAnsi" w:hAnsiTheme="majorHAnsi" w:cs="Arial"/>
          <w:sz w:val="21"/>
          <w:szCs w:val="21"/>
        </w:rPr>
        <w:t xml:space="preserve"> and </w:t>
      </w:r>
      <w:r w:rsidR="00AE6789">
        <w:rPr>
          <w:rFonts w:asciiTheme="majorHAnsi" w:hAnsiTheme="majorHAnsi" w:cs="Arial"/>
          <w:sz w:val="21"/>
          <w:szCs w:val="21"/>
        </w:rPr>
        <w:t xml:space="preserve">of </w:t>
      </w:r>
      <w:r w:rsidR="00DD50B4" w:rsidRPr="00DD50B4">
        <w:rPr>
          <w:rFonts w:asciiTheme="majorHAnsi" w:hAnsiTheme="majorHAnsi" w:cs="Arial"/>
          <w:sz w:val="21"/>
          <w:szCs w:val="21"/>
        </w:rPr>
        <w:t xml:space="preserve">how users interact with the Cloud project. </w:t>
      </w:r>
      <w:r>
        <w:rPr>
          <w:rFonts w:asciiTheme="majorHAnsi" w:hAnsiTheme="majorHAnsi" w:cs="Arial"/>
          <w:sz w:val="21"/>
          <w:szCs w:val="21"/>
        </w:rPr>
        <w:t xml:space="preserve">Responsible for coding </w:t>
      </w:r>
      <w:r w:rsidR="00DD50B4" w:rsidRPr="00DD50B4">
        <w:rPr>
          <w:rFonts w:asciiTheme="majorHAnsi" w:hAnsiTheme="majorHAnsi" w:cs="Arial"/>
          <w:sz w:val="21"/>
          <w:szCs w:val="21"/>
        </w:rPr>
        <w:t>features and unit test functions for software to reduce error and faults.</w:t>
      </w:r>
    </w:p>
    <w:p w14:paraId="6E634F7D" w14:textId="13F07A57" w:rsidR="00D342B6" w:rsidRDefault="00D342B6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6C55D191" w14:textId="1540B4C3" w:rsidR="00AE6789" w:rsidRPr="00AE6789" w:rsidRDefault="00AE6789" w:rsidP="00DD50B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19205AD0" w14:textId="728FA0F7" w:rsidR="00AE6789" w:rsidRPr="00AE6789" w:rsidRDefault="00AE6789" w:rsidP="00D342B6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Highly effective in collaborating with team members to the cloud project that resulted in a %300 increase in sales both locally and abroad growing</w:t>
      </w:r>
      <w:r w:rsidR="00342263">
        <w:rPr>
          <w:sz w:val="21"/>
          <w:szCs w:val="21"/>
        </w:rPr>
        <w:t xml:space="preserve"> the company from 12 to around 40</w:t>
      </w:r>
      <w:r w:rsidRPr="00AE6789">
        <w:rPr>
          <w:sz w:val="21"/>
          <w:szCs w:val="21"/>
        </w:rPr>
        <w:t xml:space="preserve"> clients</w:t>
      </w:r>
    </w:p>
    <w:p w14:paraId="54072A14" w14:textId="6780B0A2" w:rsidR="00AE6789" w:rsidRPr="00646493" w:rsidRDefault="00AE6789" w:rsidP="00646493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 xml:space="preserve">Made a significant contribution to the development of a </w:t>
      </w:r>
      <w:r w:rsidR="00DD50B4" w:rsidRPr="00646493">
        <w:rPr>
          <w:sz w:val="21"/>
          <w:szCs w:val="21"/>
        </w:rPr>
        <w:t xml:space="preserve">state of the art advanced </w:t>
      </w:r>
      <w:r w:rsidR="00801358" w:rsidRPr="00646493">
        <w:rPr>
          <w:sz w:val="21"/>
          <w:szCs w:val="21"/>
        </w:rPr>
        <w:t>web-based</w:t>
      </w:r>
      <w:r w:rsidR="00DD50B4" w:rsidRPr="00646493">
        <w:rPr>
          <w:sz w:val="21"/>
          <w:szCs w:val="21"/>
        </w:rPr>
        <w:t xml:space="preserve"> </w:t>
      </w:r>
      <w:r w:rsidRPr="00646493">
        <w:rPr>
          <w:sz w:val="21"/>
          <w:szCs w:val="21"/>
        </w:rPr>
        <w:t>P</w:t>
      </w:r>
      <w:r w:rsidR="00DD50B4" w:rsidRPr="00646493">
        <w:rPr>
          <w:sz w:val="21"/>
          <w:szCs w:val="21"/>
        </w:rPr>
        <w:t>ayroll, HR, Time and Attendance, Leave Management Software that is IRD compliant, intuitive, intelligent</w:t>
      </w:r>
    </w:p>
    <w:p w14:paraId="3284FB5B" w14:textId="5E342415" w:rsidR="00DD50B4" w:rsidRPr="00AE6789" w:rsidRDefault="00AE6789" w:rsidP="00AE6789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 xml:space="preserve">Successful in programme multiple </w:t>
      </w:r>
      <w:r w:rsidR="00DD50B4" w:rsidRPr="00AE6789">
        <w:rPr>
          <w:sz w:val="21"/>
          <w:szCs w:val="21"/>
        </w:rPr>
        <w:t xml:space="preserve">features </w:t>
      </w:r>
      <w:r w:rsidR="00C16A0D">
        <w:rPr>
          <w:sz w:val="21"/>
          <w:szCs w:val="21"/>
        </w:rPr>
        <w:t xml:space="preserve">to meet client needs </w:t>
      </w:r>
      <w:r w:rsidR="00DD50B4" w:rsidRPr="00AE6789">
        <w:rPr>
          <w:sz w:val="21"/>
          <w:szCs w:val="21"/>
        </w:rPr>
        <w:t>such as Payslips, Leave Balances, Position Management, Performance/Review Management, Payments/Deductions</w:t>
      </w:r>
    </w:p>
    <w:p w14:paraId="32AB9CFD" w14:textId="44E44017" w:rsidR="00DD50B4" w:rsidRPr="00AE6789" w:rsidRDefault="00AE6789" w:rsidP="00AE6789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 xml:space="preserve">Developed new features </w:t>
      </w:r>
      <w:r w:rsidR="00DD50B4" w:rsidRPr="00AE6789">
        <w:rPr>
          <w:sz w:val="21"/>
          <w:szCs w:val="21"/>
        </w:rPr>
        <w:t xml:space="preserve">such as Company </w:t>
      </w:r>
      <w:r w:rsidRPr="00AE6789">
        <w:rPr>
          <w:sz w:val="21"/>
          <w:szCs w:val="21"/>
        </w:rPr>
        <w:t>Organisation</w:t>
      </w:r>
      <w:r w:rsidR="00DD50B4" w:rsidRPr="00AE6789">
        <w:rPr>
          <w:sz w:val="21"/>
          <w:szCs w:val="21"/>
        </w:rPr>
        <w:t xml:space="preserve"> Chart, Dynamic Forms, Dynamic dashboard widget, and Training System</w:t>
      </w:r>
    </w:p>
    <w:p w14:paraId="4A6D0C44" w14:textId="77777777" w:rsidR="00926BA7" w:rsidRPr="0029512A" w:rsidRDefault="00926BA7" w:rsidP="00812D80">
      <w:pPr>
        <w:tabs>
          <w:tab w:val="left" w:pos="1560"/>
        </w:tabs>
        <w:spacing w:before="60" w:after="60"/>
        <w:rPr>
          <w:rFonts w:asciiTheme="majorHAnsi" w:hAnsiTheme="majorHAnsi"/>
          <w:sz w:val="12"/>
          <w:szCs w:val="12"/>
        </w:rPr>
      </w:pPr>
    </w:p>
    <w:p w14:paraId="505D7959" w14:textId="5B9F2BA6" w:rsidR="00A90477" w:rsidRDefault="00926BA7" w:rsidP="0069474E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i/>
          <w:sz w:val="21"/>
          <w:szCs w:val="21"/>
        </w:rPr>
      </w:pPr>
      <w:bookmarkStart w:id="14" w:name="_Hlk489529389"/>
      <w:r>
        <w:rPr>
          <w:rFonts w:asciiTheme="majorHAnsi" w:hAnsiTheme="majorHAnsi" w:cs="Arial"/>
          <w:b/>
          <w:sz w:val="24"/>
          <w:szCs w:val="24"/>
        </w:rPr>
        <w:t xml:space="preserve">Mentor </w:t>
      </w:r>
      <w:r w:rsidR="0069474E" w:rsidRPr="00926BA7">
        <w:rPr>
          <w:rFonts w:asciiTheme="majorHAnsi" w:hAnsiTheme="majorHAnsi" w:cs="Arial"/>
          <w:sz w:val="24"/>
          <w:szCs w:val="24"/>
        </w:rPr>
        <w:t>-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bookmarkStart w:id="15" w:name="_Hlk492632383"/>
      <w:r w:rsidRPr="00926BA7">
        <w:rPr>
          <w:rFonts w:asciiTheme="majorHAnsi" w:hAnsiTheme="majorHAnsi" w:cs="Arial"/>
          <w:sz w:val="24"/>
          <w:szCs w:val="24"/>
        </w:rPr>
        <w:t>Experieco, Auckland</w:t>
      </w:r>
      <w:bookmarkEnd w:id="15"/>
      <w:r w:rsidR="008C4532" w:rsidRPr="00AC39DB"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8C4532" w:rsidRPr="00AC39DB">
        <w:rPr>
          <w:rFonts w:asciiTheme="majorHAnsi" w:hAnsiTheme="majorHAnsi" w:cs="Arial"/>
          <w:sz w:val="24"/>
          <w:szCs w:val="24"/>
        </w:rPr>
        <w:t>20</w:t>
      </w:r>
      <w:r w:rsidR="0069474E">
        <w:rPr>
          <w:rFonts w:asciiTheme="majorHAnsi" w:hAnsiTheme="majorHAnsi" w:cs="Arial"/>
          <w:sz w:val="24"/>
          <w:szCs w:val="24"/>
        </w:rPr>
        <w:t>15 - 201</w:t>
      </w:r>
      <w:r w:rsidR="00E61060">
        <w:rPr>
          <w:rFonts w:asciiTheme="majorHAnsi" w:hAnsiTheme="majorHAnsi" w:cs="Arial"/>
          <w:sz w:val="24"/>
          <w:szCs w:val="24"/>
        </w:rPr>
        <w:t>6</w:t>
      </w:r>
    </w:p>
    <w:p w14:paraId="431B1C3A" w14:textId="3F606E19" w:rsidR="00794256" w:rsidRDefault="00285509" w:rsidP="00C16A0D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285509">
        <w:rPr>
          <w:rFonts w:asciiTheme="majorHAnsi" w:hAnsiTheme="majorHAnsi" w:cs="Arial"/>
          <w:i/>
          <w:sz w:val="21"/>
          <w:szCs w:val="21"/>
        </w:rPr>
        <w:t>Experieco works with businesses of all sizes</w:t>
      </w:r>
      <w:r>
        <w:rPr>
          <w:rFonts w:asciiTheme="majorHAnsi" w:hAnsiTheme="majorHAnsi" w:cs="Arial"/>
          <w:i/>
          <w:sz w:val="21"/>
          <w:szCs w:val="21"/>
        </w:rPr>
        <w:t xml:space="preserve"> de</w:t>
      </w:r>
      <w:r w:rsidRPr="00285509">
        <w:rPr>
          <w:rFonts w:asciiTheme="majorHAnsi" w:hAnsiTheme="majorHAnsi" w:cs="Arial"/>
          <w:i/>
          <w:sz w:val="21"/>
          <w:szCs w:val="21"/>
        </w:rPr>
        <w:t>ploying enterprise workforce management, core custom applications</w:t>
      </w:r>
      <w:r w:rsidR="00646493">
        <w:rPr>
          <w:rFonts w:asciiTheme="majorHAnsi" w:hAnsiTheme="majorHAnsi" w:cs="Arial"/>
          <w:i/>
          <w:sz w:val="21"/>
          <w:szCs w:val="21"/>
        </w:rPr>
        <w:t>, dynamic forms and</w:t>
      </w:r>
      <w:r w:rsidRPr="00285509">
        <w:rPr>
          <w:rFonts w:asciiTheme="majorHAnsi" w:hAnsiTheme="majorHAnsi" w:cs="Arial"/>
          <w:i/>
          <w:sz w:val="21"/>
          <w:szCs w:val="21"/>
        </w:rPr>
        <w:t xml:space="preserve"> mobility solutions</w:t>
      </w:r>
      <w:r>
        <w:rPr>
          <w:rFonts w:asciiTheme="majorHAnsi" w:hAnsiTheme="majorHAnsi" w:cs="Arial"/>
          <w:i/>
          <w:sz w:val="21"/>
          <w:szCs w:val="21"/>
        </w:rPr>
        <w:t>.</w:t>
      </w:r>
    </w:p>
    <w:p w14:paraId="5D51C5AD" w14:textId="77777777" w:rsidR="00646493" w:rsidRDefault="00646493" w:rsidP="00C16A0D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Selected to be a peer mentor by Central Station Software for </w:t>
      </w:r>
      <w:proofErr w:type="spellStart"/>
      <w:r>
        <w:rPr>
          <w:rFonts w:asciiTheme="majorHAnsi" w:hAnsiTheme="majorHAnsi" w:cs="Arial"/>
          <w:sz w:val="21"/>
          <w:szCs w:val="21"/>
        </w:rPr>
        <w:t>Experico</w:t>
      </w:r>
      <w:proofErr w:type="spellEnd"/>
      <w:r>
        <w:rPr>
          <w:rFonts w:asciiTheme="majorHAnsi" w:hAnsiTheme="majorHAnsi" w:cs="Arial"/>
          <w:sz w:val="21"/>
          <w:szCs w:val="21"/>
        </w:rPr>
        <w:t>, an associated business.</w:t>
      </w:r>
    </w:p>
    <w:p w14:paraId="264A8036" w14:textId="1FAFC3CC" w:rsidR="00646493" w:rsidRDefault="00646493" w:rsidP="00C16A0D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Responsible for training and mentoring junior developers in </w:t>
      </w:r>
      <w:proofErr w:type="spellStart"/>
      <w:r>
        <w:rPr>
          <w:rFonts w:asciiTheme="majorHAnsi" w:hAnsiTheme="majorHAnsi" w:cs="Arial"/>
          <w:sz w:val="21"/>
          <w:szCs w:val="21"/>
        </w:rPr>
        <w:t>Experico</w:t>
      </w:r>
      <w:proofErr w:type="spellEnd"/>
      <w:r>
        <w:rPr>
          <w:rFonts w:asciiTheme="majorHAnsi" w:hAnsiTheme="majorHAnsi" w:cs="Arial"/>
          <w:sz w:val="21"/>
          <w:szCs w:val="21"/>
        </w:rPr>
        <w:t xml:space="preserve"> and for assisting them with the resolution of a range of technical issues.  Delegated ta</w:t>
      </w:r>
      <w:r w:rsidR="00342263">
        <w:rPr>
          <w:rFonts w:asciiTheme="majorHAnsi" w:hAnsiTheme="majorHAnsi" w:cs="Arial"/>
          <w:sz w:val="21"/>
          <w:szCs w:val="21"/>
        </w:rPr>
        <w:t>sks and supervised the work of 18</w:t>
      </w:r>
      <w:r>
        <w:rPr>
          <w:rFonts w:asciiTheme="majorHAnsi" w:hAnsiTheme="majorHAnsi" w:cs="Arial"/>
          <w:sz w:val="21"/>
          <w:szCs w:val="21"/>
        </w:rPr>
        <w:t xml:space="preserve"> developers, managed time sheets and led trouble shooting and problem solving in the team.</w:t>
      </w:r>
    </w:p>
    <w:p w14:paraId="026601BC" w14:textId="1DC84026" w:rsidR="00DD50B4" w:rsidRPr="00646493" w:rsidRDefault="00646493" w:rsidP="00C16A0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Successful in preparing weekly </w:t>
      </w:r>
      <w:r w:rsidR="00DD50B4" w:rsidRPr="00646493">
        <w:rPr>
          <w:sz w:val="21"/>
          <w:szCs w:val="21"/>
        </w:rPr>
        <w:t>lessons to teach HTML, CSS and JQuery, and demonstrate MVC project to junior developers</w:t>
      </w:r>
    </w:p>
    <w:p w14:paraId="1E5D2E17" w14:textId="44343F1E" w:rsidR="00DD50B4" w:rsidRPr="00646493" w:rsidRDefault="00DD50B4" w:rsidP="00C16A0D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>Attend</w:t>
      </w:r>
      <w:r w:rsidR="00646493">
        <w:rPr>
          <w:sz w:val="21"/>
          <w:szCs w:val="21"/>
        </w:rPr>
        <w:t xml:space="preserve">ed and </w:t>
      </w:r>
      <w:r w:rsidRPr="00646493">
        <w:rPr>
          <w:sz w:val="21"/>
          <w:szCs w:val="21"/>
        </w:rPr>
        <w:t>actively participate</w:t>
      </w:r>
      <w:r w:rsidR="00646493">
        <w:rPr>
          <w:sz w:val="21"/>
          <w:szCs w:val="21"/>
        </w:rPr>
        <w:t>d</w:t>
      </w:r>
      <w:r w:rsidRPr="00646493">
        <w:rPr>
          <w:sz w:val="21"/>
          <w:szCs w:val="21"/>
        </w:rPr>
        <w:t xml:space="preserve"> in training activities</w:t>
      </w:r>
      <w:r w:rsidR="00646493">
        <w:rPr>
          <w:sz w:val="21"/>
          <w:szCs w:val="21"/>
        </w:rPr>
        <w:t xml:space="preserve"> and </w:t>
      </w:r>
      <w:r w:rsidR="00D342B6">
        <w:rPr>
          <w:sz w:val="21"/>
          <w:szCs w:val="21"/>
        </w:rPr>
        <w:t xml:space="preserve">recognised for </w:t>
      </w:r>
      <w:r w:rsidR="00646493">
        <w:rPr>
          <w:sz w:val="21"/>
          <w:szCs w:val="21"/>
        </w:rPr>
        <w:t>positively to the team</w:t>
      </w:r>
    </w:p>
    <w:p w14:paraId="77BDE2F3" w14:textId="0181DDBA" w:rsidR="00DD50B4" w:rsidRPr="00646493" w:rsidRDefault="00646493" w:rsidP="00C16A0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Effective in providing support to junior developers with special needs </w:t>
      </w:r>
      <w:r w:rsidR="00DD50B4" w:rsidRPr="00646493">
        <w:rPr>
          <w:sz w:val="21"/>
          <w:szCs w:val="21"/>
        </w:rPr>
        <w:t>to ensure their success</w:t>
      </w:r>
    </w:p>
    <w:bookmarkEnd w:id="14"/>
    <w:p w14:paraId="033FB88F" w14:textId="77777777" w:rsidR="008C4532" w:rsidRPr="0029512A" w:rsidRDefault="008C4532" w:rsidP="00646493">
      <w:pPr>
        <w:tabs>
          <w:tab w:val="left" w:pos="1560"/>
        </w:tabs>
        <w:spacing w:after="60"/>
        <w:rPr>
          <w:rFonts w:asciiTheme="majorHAnsi" w:hAnsiTheme="majorHAnsi"/>
          <w:sz w:val="12"/>
          <w:szCs w:val="12"/>
        </w:rPr>
      </w:pPr>
    </w:p>
    <w:p w14:paraId="3E9809D6" w14:textId="51B73D78" w:rsidR="008F623B" w:rsidRPr="00AC39DB" w:rsidRDefault="00926BA7" w:rsidP="008F623B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Software Developer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r w:rsidR="00E61060" w:rsidRPr="00E61060">
        <w:rPr>
          <w:rFonts w:asciiTheme="majorHAnsi" w:hAnsiTheme="majorHAnsi" w:cs="Arial"/>
          <w:sz w:val="24"/>
          <w:szCs w:val="24"/>
        </w:rPr>
        <w:t>-</w:t>
      </w:r>
      <w:r w:rsidR="008F623B" w:rsidRPr="00926BA7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Central Station Software, Auckland </w:t>
      </w:r>
      <w:r w:rsidR="008F623B" w:rsidRPr="00AC39DB">
        <w:rPr>
          <w:rFonts w:asciiTheme="majorHAnsi" w:hAnsiTheme="majorHAnsi" w:cs="Arial"/>
          <w:sz w:val="24"/>
          <w:szCs w:val="24"/>
        </w:rPr>
        <w:tab/>
      </w:r>
      <w:r w:rsidR="00AC39DB" w:rsidRPr="00AC39DB">
        <w:rPr>
          <w:rFonts w:asciiTheme="majorHAnsi" w:hAnsiTheme="majorHAnsi" w:cs="Arial"/>
          <w:sz w:val="24"/>
          <w:szCs w:val="24"/>
        </w:rPr>
        <w:t>20</w:t>
      </w:r>
      <w:r w:rsidR="00D631B6">
        <w:rPr>
          <w:rFonts w:asciiTheme="majorHAnsi" w:hAnsiTheme="majorHAnsi" w:cs="Arial"/>
          <w:sz w:val="24"/>
          <w:szCs w:val="24"/>
        </w:rPr>
        <w:t>14 - 2015</w:t>
      </w:r>
    </w:p>
    <w:p w14:paraId="1859DE13" w14:textId="62810303" w:rsidR="0087656F" w:rsidRDefault="0087656F" w:rsidP="00F2558A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87656F">
        <w:rPr>
          <w:rFonts w:asciiTheme="majorHAnsi" w:hAnsiTheme="majorHAnsi" w:cs="Arial"/>
          <w:i/>
          <w:sz w:val="21"/>
          <w:szCs w:val="21"/>
        </w:rPr>
        <w:t xml:space="preserve">Central Station Software </w:t>
      </w:r>
      <w:r>
        <w:rPr>
          <w:rFonts w:asciiTheme="majorHAnsi" w:hAnsiTheme="majorHAnsi" w:cs="Arial"/>
          <w:i/>
          <w:sz w:val="21"/>
          <w:szCs w:val="21"/>
        </w:rPr>
        <w:t xml:space="preserve">develops and deploys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software using the latest design techniques, technology and device application. </w:t>
      </w:r>
      <w:r>
        <w:rPr>
          <w:rFonts w:asciiTheme="majorHAnsi" w:hAnsiTheme="majorHAnsi" w:cs="Arial"/>
          <w:i/>
          <w:sz w:val="21"/>
          <w:szCs w:val="21"/>
        </w:rPr>
        <w:t xml:space="preserve"> The business caters for the </w:t>
      </w:r>
      <w:r w:rsidR="00C16A0D">
        <w:rPr>
          <w:rFonts w:asciiTheme="majorHAnsi" w:hAnsiTheme="majorHAnsi" w:cs="Arial"/>
          <w:i/>
          <w:sz w:val="21"/>
          <w:szCs w:val="21"/>
        </w:rPr>
        <w:t xml:space="preserve">early childhood education </w:t>
      </w:r>
      <w:r>
        <w:rPr>
          <w:rFonts w:asciiTheme="majorHAnsi" w:hAnsiTheme="majorHAnsi" w:cs="Arial"/>
          <w:i/>
          <w:sz w:val="21"/>
          <w:szCs w:val="21"/>
        </w:rPr>
        <w:t xml:space="preserve">sector and others creating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custom design system solutions specific to </w:t>
      </w:r>
      <w:r>
        <w:rPr>
          <w:rFonts w:asciiTheme="majorHAnsi" w:hAnsiTheme="majorHAnsi" w:cs="Arial"/>
          <w:i/>
          <w:sz w:val="21"/>
          <w:szCs w:val="21"/>
        </w:rPr>
        <w:t>business needs.</w:t>
      </w:r>
    </w:p>
    <w:p w14:paraId="5B611265" w14:textId="77777777" w:rsidR="00F2558A" w:rsidRDefault="00C16A0D" w:rsidP="00F2558A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Graduate intern responsible for assisting the software development team with bug fixing, testing and feature development and contributing to completion of a range of projects primarily for clients who were operating in the early childhood education sector</w:t>
      </w:r>
      <w:r w:rsidR="00F2558A">
        <w:rPr>
          <w:rFonts w:asciiTheme="majorHAnsi" w:hAnsiTheme="majorHAnsi" w:cs="Arial"/>
          <w:sz w:val="21"/>
          <w:szCs w:val="21"/>
        </w:rPr>
        <w:t xml:space="preserve"> such as </w:t>
      </w:r>
      <w:r w:rsidRPr="00C16A0D">
        <w:rPr>
          <w:rFonts w:asciiTheme="majorHAnsi" w:hAnsiTheme="majorHAnsi" w:cs="Arial"/>
          <w:sz w:val="21"/>
          <w:szCs w:val="21"/>
        </w:rPr>
        <w:t xml:space="preserve">After School Care, Class, </w:t>
      </w:r>
      <w:r w:rsidR="00F2558A">
        <w:rPr>
          <w:rFonts w:asciiTheme="majorHAnsi" w:hAnsiTheme="majorHAnsi" w:cs="Arial"/>
          <w:sz w:val="21"/>
          <w:szCs w:val="21"/>
        </w:rPr>
        <w:t xml:space="preserve">Education </w:t>
      </w:r>
      <w:r w:rsidRPr="00C16A0D">
        <w:rPr>
          <w:rFonts w:asciiTheme="majorHAnsi" w:hAnsiTheme="majorHAnsi" w:cs="Arial"/>
          <w:sz w:val="21"/>
          <w:szCs w:val="21"/>
        </w:rPr>
        <w:t>Academies, Sports Clubs and Tuition</w:t>
      </w:r>
      <w:r w:rsidR="00F2558A">
        <w:rPr>
          <w:rFonts w:asciiTheme="majorHAnsi" w:hAnsiTheme="majorHAnsi" w:cs="Arial"/>
          <w:sz w:val="21"/>
          <w:szCs w:val="21"/>
        </w:rPr>
        <w:t xml:space="preserve"> Businesses</w:t>
      </w:r>
      <w:r w:rsidRPr="00C16A0D">
        <w:rPr>
          <w:rFonts w:asciiTheme="majorHAnsi" w:hAnsiTheme="majorHAnsi" w:cs="Arial"/>
          <w:sz w:val="21"/>
          <w:szCs w:val="21"/>
        </w:rPr>
        <w:t>.</w:t>
      </w:r>
    </w:p>
    <w:p w14:paraId="277A8D87" w14:textId="38421364" w:rsidR="00DD50B4" w:rsidRPr="00DD50B4" w:rsidRDefault="00F2558A" w:rsidP="00F2558A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Contributed to one </w:t>
      </w:r>
      <w:r w:rsidR="00C16A0D">
        <w:rPr>
          <w:rFonts w:asciiTheme="majorHAnsi" w:hAnsiTheme="majorHAnsi" w:cs="Arial"/>
          <w:sz w:val="21"/>
          <w:szCs w:val="21"/>
        </w:rPr>
        <w:t xml:space="preserve">significant project </w:t>
      </w:r>
      <w:r>
        <w:rPr>
          <w:rFonts w:asciiTheme="majorHAnsi" w:hAnsiTheme="majorHAnsi" w:cs="Arial"/>
          <w:sz w:val="21"/>
          <w:szCs w:val="21"/>
        </w:rPr>
        <w:t xml:space="preserve">(AIMY Plus) which was a </w:t>
      </w:r>
      <w:r w:rsidRPr="00C16A0D">
        <w:rPr>
          <w:rFonts w:asciiTheme="majorHAnsi" w:hAnsiTheme="majorHAnsi" w:cs="Arial"/>
          <w:sz w:val="21"/>
          <w:szCs w:val="21"/>
        </w:rPr>
        <w:t>cloud-based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 software solution</w:t>
      </w:r>
      <w:r>
        <w:rPr>
          <w:rFonts w:asciiTheme="majorHAnsi" w:hAnsiTheme="majorHAnsi" w:cs="Arial"/>
          <w:sz w:val="21"/>
          <w:szCs w:val="21"/>
        </w:rPr>
        <w:t xml:space="preserve"> providing software for c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hild </w:t>
      </w:r>
      <w:r>
        <w:rPr>
          <w:rFonts w:asciiTheme="majorHAnsi" w:hAnsiTheme="majorHAnsi" w:cs="Arial"/>
          <w:sz w:val="21"/>
          <w:szCs w:val="21"/>
        </w:rPr>
        <w:t>p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rogramme </w:t>
      </w:r>
      <w:r>
        <w:rPr>
          <w:rFonts w:asciiTheme="majorHAnsi" w:hAnsiTheme="majorHAnsi" w:cs="Arial"/>
          <w:sz w:val="21"/>
          <w:szCs w:val="21"/>
        </w:rPr>
        <w:t>m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anagement </w:t>
      </w:r>
      <w:r>
        <w:rPr>
          <w:rFonts w:asciiTheme="majorHAnsi" w:hAnsiTheme="majorHAnsi" w:cs="Arial"/>
          <w:sz w:val="21"/>
          <w:szCs w:val="21"/>
        </w:rPr>
        <w:t>and real time bookings and financials.</w:t>
      </w:r>
      <w:bookmarkStart w:id="16" w:name="_Hlk508184479"/>
      <w:r>
        <w:rPr>
          <w:rFonts w:asciiTheme="majorHAnsi" w:hAnsiTheme="majorHAnsi" w:cs="Arial"/>
          <w:sz w:val="21"/>
          <w:szCs w:val="21"/>
        </w:rPr>
        <w:t xml:space="preserve">  Used </w:t>
      </w:r>
      <w:bookmarkEnd w:id="16"/>
      <w:r w:rsidR="00DD50B4" w:rsidRPr="00DD50B4">
        <w:rPr>
          <w:rFonts w:asciiTheme="majorHAnsi" w:hAnsiTheme="majorHAnsi" w:cs="Arial"/>
          <w:sz w:val="21"/>
          <w:szCs w:val="21"/>
        </w:rPr>
        <w:t xml:space="preserve">ASP.Net MVC, C#, Kendo UI, HTML5, JavaScript, CSS, Entity Framework and Microsoft SQL Server in Agile environment. </w:t>
      </w:r>
    </w:p>
    <w:p w14:paraId="088E6A88" w14:textId="1486D40D" w:rsidR="00DD50B4" w:rsidRPr="00AE371F" w:rsidRDefault="00F2558A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Successful in contributing to both back</w:t>
      </w:r>
      <w:r w:rsidR="00AE371F">
        <w:rPr>
          <w:sz w:val="21"/>
          <w:szCs w:val="21"/>
        </w:rPr>
        <w:t>-</w:t>
      </w:r>
      <w:r w:rsidRPr="00AE371F">
        <w:rPr>
          <w:sz w:val="21"/>
          <w:szCs w:val="21"/>
        </w:rPr>
        <w:t xml:space="preserve">end and </w:t>
      </w:r>
      <w:r w:rsidR="00AE371F" w:rsidRPr="00AE371F">
        <w:rPr>
          <w:sz w:val="21"/>
          <w:szCs w:val="21"/>
        </w:rPr>
        <w:t>front-end</w:t>
      </w:r>
      <w:r w:rsidRPr="00AE371F">
        <w:rPr>
          <w:sz w:val="21"/>
          <w:szCs w:val="21"/>
        </w:rPr>
        <w:t xml:space="preserve"> development of features for the Contact Manager that managed more than </w:t>
      </w:r>
      <w:r w:rsidR="00DD50B4" w:rsidRPr="00AE371F">
        <w:rPr>
          <w:sz w:val="21"/>
          <w:szCs w:val="21"/>
        </w:rPr>
        <w:t>110,000 contact details in</w:t>
      </w:r>
      <w:r w:rsidRPr="00AE371F">
        <w:rPr>
          <w:sz w:val="21"/>
          <w:szCs w:val="21"/>
        </w:rPr>
        <w:t xml:space="preserve"> the</w:t>
      </w:r>
      <w:r w:rsidR="00DD50B4" w:rsidRPr="00AE371F">
        <w:rPr>
          <w:sz w:val="21"/>
          <w:szCs w:val="21"/>
        </w:rPr>
        <w:t xml:space="preserve"> AIMY Plus</w:t>
      </w:r>
      <w:r w:rsidRPr="00AE371F">
        <w:rPr>
          <w:sz w:val="21"/>
          <w:szCs w:val="21"/>
        </w:rPr>
        <w:t xml:space="preserve"> system</w:t>
      </w:r>
    </w:p>
    <w:p w14:paraId="5A9997DB" w14:textId="360D7D2D" w:rsidR="00DD50B4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Led the optimising of l</w:t>
      </w:r>
      <w:r w:rsidR="00DD50B4" w:rsidRPr="00AE371F">
        <w:rPr>
          <w:sz w:val="21"/>
          <w:szCs w:val="21"/>
        </w:rPr>
        <w:t>egacy code and reduc</w:t>
      </w:r>
      <w:r w:rsidRPr="00AE371F">
        <w:rPr>
          <w:sz w:val="21"/>
          <w:szCs w:val="21"/>
        </w:rPr>
        <w:t>ed</w:t>
      </w:r>
      <w:r w:rsidR="00DD50B4" w:rsidRPr="00AE371F">
        <w:rPr>
          <w:sz w:val="21"/>
          <w:szCs w:val="21"/>
        </w:rPr>
        <w:t xml:space="preserve"> redundant data to decrease response time from 8 seconds to 0.5 seconds in average</w:t>
      </w:r>
    </w:p>
    <w:p w14:paraId="653C6B90" w14:textId="4E663756" w:rsidR="0029512A" w:rsidRDefault="0029512A">
      <w:pPr>
        <w:spacing w:after="0" w:line="240" w:lineRule="auto"/>
        <w:rPr>
          <w:rFonts w:asciiTheme="majorHAnsi" w:hAnsiTheme="majorHAnsi"/>
          <w:sz w:val="4"/>
          <w:szCs w:val="4"/>
        </w:rPr>
      </w:pPr>
      <w:r>
        <w:rPr>
          <w:rFonts w:asciiTheme="majorHAnsi" w:hAnsiTheme="majorHAnsi"/>
          <w:sz w:val="4"/>
          <w:szCs w:val="4"/>
        </w:rPr>
        <w:br w:type="page"/>
      </w:r>
    </w:p>
    <w:p w14:paraId="2CEBA08F" w14:textId="77777777" w:rsidR="0029512A" w:rsidRPr="00B56645" w:rsidRDefault="0029512A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lastRenderedPageBreak/>
        <w:t xml:space="preserve">Recent 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Experience, Responsibilities </w:t>
      </w: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and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 Achievements</w:t>
      </w:r>
    </w:p>
    <w:p w14:paraId="7AC63FC2" w14:textId="3654909B" w:rsidR="00D631B6" w:rsidRPr="00AC39DB" w:rsidRDefault="00E61060" w:rsidP="00D631B6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Principal</w:t>
      </w:r>
      <w:r w:rsidRPr="00E61060">
        <w:rPr>
          <w:rFonts w:asciiTheme="majorHAnsi" w:hAnsiTheme="majorHAnsi" w:cs="Arial"/>
          <w:b/>
          <w:sz w:val="24"/>
          <w:szCs w:val="24"/>
        </w:rPr>
        <w:t xml:space="preserve"> Developer </w:t>
      </w:r>
      <w:r w:rsidR="00D631B6" w:rsidRPr="001F1B08">
        <w:rPr>
          <w:rFonts w:asciiTheme="majorHAnsi" w:hAnsiTheme="majorHAnsi" w:cs="Arial"/>
          <w:sz w:val="24"/>
          <w:szCs w:val="24"/>
        </w:rPr>
        <w:t>-</w:t>
      </w:r>
      <w:r w:rsidR="00D631B6" w:rsidRPr="00AC39DB">
        <w:rPr>
          <w:rFonts w:asciiTheme="majorHAnsi" w:hAnsiTheme="majorHAnsi" w:cs="Arial"/>
          <w:sz w:val="24"/>
          <w:szCs w:val="24"/>
        </w:rPr>
        <w:t xml:space="preserve"> </w:t>
      </w:r>
      <w:r w:rsidR="0087656F" w:rsidRPr="0087656F">
        <w:rPr>
          <w:rFonts w:asciiTheme="majorHAnsi" w:hAnsiTheme="majorHAnsi" w:cs="Arial"/>
          <w:sz w:val="24"/>
          <w:szCs w:val="24"/>
        </w:rPr>
        <w:t>Tang Ren Ltd, Auckland</w:t>
      </w:r>
      <w:r w:rsidR="00D631B6" w:rsidRPr="00AC39DB">
        <w:rPr>
          <w:rFonts w:asciiTheme="majorHAnsi" w:hAnsiTheme="majorHAnsi" w:cs="Arial"/>
          <w:sz w:val="24"/>
          <w:szCs w:val="24"/>
        </w:rPr>
        <w:tab/>
        <w:t>20</w:t>
      </w:r>
      <w:r w:rsidR="00D631B6">
        <w:rPr>
          <w:rFonts w:asciiTheme="majorHAnsi" w:hAnsiTheme="majorHAnsi" w:cs="Arial"/>
          <w:sz w:val="24"/>
          <w:szCs w:val="24"/>
        </w:rPr>
        <w:t>1</w:t>
      </w:r>
      <w:r>
        <w:rPr>
          <w:rFonts w:asciiTheme="majorHAnsi" w:hAnsiTheme="majorHAnsi" w:cs="Arial"/>
          <w:sz w:val="24"/>
          <w:szCs w:val="24"/>
        </w:rPr>
        <w:t>4</w:t>
      </w:r>
      <w:r w:rsidR="00D631B6">
        <w:rPr>
          <w:rFonts w:asciiTheme="majorHAnsi" w:hAnsiTheme="majorHAnsi" w:cs="Arial"/>
          <w:sz w:val="24"/>
          <w:szCs w:val="24"/>
        </w:rPr>
        <w:t xml:space="preserve"> - 201</w:t>
      </w:r>
      <w:r>
        <w:rPr>
          <w:rFonts w:asciiTheme="majorHAnsi" w:hAnsiTheme="majorHAnsi" w:cs="Arial"/>
          <w:sz w:val="24"/>
          <w:szCs w:val="24"/>
        </w:rPr>
        <w:t>5</w:t>
      </w:r>
    </w:p>
    <w:p w14:paraId="245BD99C" w14:textId="27EE42EF" w:rsidR="00A63855" w:rsidRPr="00A63855" w:rsidRDefault="00A63855" w:rsidP="00A63855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63855">
        <w:rPr>
          <w:rFonts w:asciiTheme="majorHAnsi" w:hAnsiTheme="majorHAnsi" w:cs="Arial"/>
          <w:i/>
          <w:sz w:val="21"/>
          <w:szCs w:val="21"/>
        </w:rPr>
        <w:t xml:space="preserve">Tang Ren </w:t>
      </w:r>
      <w:r w:rsidR="00DD50B4">
        <w:rPr>
          <w:rFonts w:asciiTheme="majorHAnsi" w:hAnsiTheme="majorHAnsi" w:cs="Arial"/>
          <w:i/>
          <w:sz w:val="21"/>
          <w:szCs w:val="21"/>
        </w:rPr>
        <w:t xml:space="preserve">Ltd is software development and web design company that delivers web </w:t>
      </w:r>
      <w:r w:rsidRPr="00A63855">
        <w:rPr>
          <w:rFonts w:asciiTheme="majorHAnsi" w:hAnsiTheme="majorHAnsi" w:cs="Arial"/>
          <w:i/>
          <w:sz w:val="21"/>
          <w:szCs w:val="21"/>
        </w:rPr>
        <w:t>system development, website building, website promotion, planning and running of the spatial domain</w:t>
      </w:r>
      <w:r w:rsidR="00DD50B4">
        <w:rPr>
          <w:rFonts w:asciiTheme="majorHAnsi" w:hAnsiTheme="majorHAnsi" w:cs="Arial"/>
          <w:i/>
          <w:sz w:val="21"/>
          <w:szCs w:val="21"/>
        </w:rPr>
        <w:t>s</w:t>
      </w:r>
      <w:r w:rsidRPr="00A63855">
        <w:rPr>
          <w:rFonts w:asciiTheme="majorHAnsi" w:hAnsiTheme="majorHAnsi" w:cs="Arial"/>
          <w:i/>
          <w:sz w:val="21"/>
          <w:szCs w:val="21"/>
        </w:rPr>
        <w:t xml:space="preserve"> as well as network marketing</w:t>
      </w:r>
      <w:r w:rsidR="00DD50B4">
        <w:rPr>
          <w:rFonts w:asciiTheme="majorHAnsi" w:hAnsiTheme="majorHAnsi" w:cs="Arial"/>
          <w:i/>
          <w:sz w:val="21"/>
          <w:szCs w:val="21"/>
        </w:rPr>
        <w:t>, visual identity design and web media promotions.</w:t>
      </w:r>
    </w:p>
    <w:p w14:paraId="1E9987FB" w14:textId="2DAC0B9A" w:rsidR="00DD50B4" w:rsidRPr="00AE371F" w:rsidRDefault="00DD50B4" w:rsidP="00AE371F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 w:rsidRPr="00AE371F">
        <w:rPr>
          <w:rFonts w:asciiTheme="majorHAnsi" w:hAnsiTheme="majorHAnsi" w:cs="Arial"/>
          <w:sz w:val="21"/>
          <w:szCs w:val="21"/>
        </w:rPr>
        <w:t xml:space="preserve">Responsible for determining all necessary coding requirements for </w:t>
      </w:r>
      <w:r w:rsidR="00AE371F">
        <w:rPr>
          <w:rFonts w:asciiTheme="majorHAnsi" w:hAnsiTheme="majorHAnsi" w:cs="Arial"/>
          <w:sz w:val="21"/>
          <w:szCs w:val="21"/>
        </w:rPr>
        <w:t xml:space="preserve">client website development </w:t>
      </w:r>
      <w:r w:rsidRPr="00AE371F">
        <w:rPr>
          <w:rFonts w:asciiTheme="majorHAnsi" w:hAnsiTheme="majorHAnsi" w:cs="Arial"/>
          <w:sz w:val="21"/>
          <w:szCs w:val="21"/>
        </w:rPr>
        <w:t>including forms, e-commerce capability and speciali</w:t>
      </w:r>
      <w:r w:rsidR="00AE371F">
        <w:rPr>
          <w:rFonts w:asciiTheme="majorHAnsi" w:hAnsiTheme="majorHAnsi" w:cs="Arial"/>
          <w:sz w:val="21"/>
          <w:szCs w:val="21"/>
        </w:rPr>
        <w:t>s</w:t>
      </w:r>
      <w:r w:rsidRPr="00AE371F">
        <w:rPr>
          <w:rFonts w:asciiTheme="majorHAnsi" w:hAnsiTheme="majorHAnsi" w:cs="Arial"/>
          <w:sz w:val="21"/>
          <w:szCs w:val="21"/>
        </w:rPr>
        <w:t>ed scripts and participating in the full life cycle of new website development.</w:t>
      </w:r>
      <w:r w:rsidR="00AE371F">
        <w:rPr>
          <w:rFonts w:asciiTheme="majorHAnsi" w:hAnsiTheme="majorHAnsi" w:cs="Arial"/>
          <w:sz w:val="21"/>
          <w:szCs w:val="21"/>
        </w:rPr>
        <w:t xml:space="preserve">  Also responsible for leading and managing a junior development team.</w:t>
      </w:r>
    </w:p>
    <w:p w14:paraId="03025A8A" w14:textId="2B1A190D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Reduce development time from 4 to 2 month</w:t>
      </w:r>
      <w:r w:rsidR="00AE371F">
        <w:rPr>
          <w:sz w:val="21"/>
          <w:szCs w:val="21"/>
        </w:rPr>
        <w:t>s</w:t>
      </w:r>
      <w:r w:rsidRPr="00AE371F">
        <w:rPr>
          <w:sz w:val="21"/>
          <w:szCs w:val="21"/>
        </w:rPr>
        <w:t xml:space="preserve"> by creating own MVC framework and using Bootstrap framework</w:t>
      </w:r>
    </w:p>
    <w:p w14:paraId="0C581602" w14:textId="2814C999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Managed the web design and development of the entire client websites by using various CMS systems including WordPress or Magento, and page layout base on customized design, UI/UX, responsive web, general SEO</w:t>
      </w:r>
      <w:bookmarkStart w:id="17" w:name="_GoBack"/>
      <w:bookmarkEnd w:id="17"/>
    </w:p>
    <w:p w14:paraId="67A835AC" w14:textId="1DEF9E42" w:rsidR="00D631B6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Involved in f</w:t>
      </w:r>
      <w:r w:rsidR="00DD50B4" w:rsidRPr="00AE371F">
        <w:rPr>
          <w:sz w:val="21"/>
          <w:szCs w:val="21"/>
        </w:rPr>
        <w:t>ront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>end, back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>end development and maintenance of MVC architecture websites and an internal CMS development using PHP, Object-oriented programming, HTML5/CSS3, MySQL, Apache, AJAX, JavaScript, JQuery, Bootstrap Framework, and LAMP toolsets</w:t>
      </w:r>
    </w:p>
    <w:p w14:paraId="40E42169" w14:textId="1D4C1B11" w:rsidR="00C3191E" w:rsidRPr="00B56645" w:rsidRDefault="00C3191E" w:rsidP="00C3191E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Voluntary and Community</w:t>
      </w:r>
    </w:p>
    <w:p w14:paraId="6FA10EF2" w14:textId="69768BCF" w:rsidR="00C3191E" w:rsidRPr="00BB7DC6" w:rsidRDefault="00C3191E" w:rsidP="00C3191E">
      <w:pPr>
        <w:tabs>
          <w:tab w:val="left" w:pos="1560"/>
        </w:tabs>
        <w:spacing w:before="200" w:after="60"/>
        <w:ind w:left="1134"/>
        <w:rPr>
          <w:rFonts w:asciiTheme="majorHAnsi" w:hAnsiTheme="majorHAnsi"/>
          <w:sz w:val="21"/>
          <w:szCs w:val="21"/>
        </w:rPr>
      </w:pPr>
      <w:r w:rsidRPr="00C3191E">
        <w:rPr>
          <w:rFonts w:asciiTheme="majorHAnsi" w:hAnsiTheme="majorHAnsi"/>
          <w:b/>
          <w:sz w:val="21"/>
          <w:szCs w:val="21"/>
        </w:rPr>
        <w:t>Event Volunteer</w:t>
      </w:r>
      <w:r>
        <w:rPr>
          <w:rFonts w:asciiTheme="majorHAnsi" w:hAnsiTheme="majorHAnsi"/>
          <w:sz w:val="21"/>
          <w:szCs w:val="21"/>
        </w:rPr>
        <w:t>, TED Talks, Hamilton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  <w:t xml:space="preserve">     2017 - current</w:t>
      </w:r>
    </w:p>
    <w:p w14:paraId="61529F44" w14:textId="77777777" w:rsidR="00A00A4B" w:rsidRPr="00B56645" w:rsidRDefault="00A00A4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8" w:name="_Hlk489529631"/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Professional </w:t>
      </w:r>
      <w:r w:rsidR="00AC39DB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Development</w:t>
      </w:r>
    </w:p>
    <w:p w14:paraId="39B4E226" w14:textId="23A1B451" w:rsidR="00B15DD1" w:rsidRDefault="00C3191E" w:rsidP="0079425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Software Development Job Ready Programme</w:t>
      </w:r>
      <w:r w:rsidRPr="00C3191E">
        <w:rPr>
          <w:sz w:val="21"/>
          <w:szCs w:val="21"/>
        </w:rPr>
        <w:t>, Industry Connect</w:t>
      </w:r>
      <w:r w:rsidR="00AF74C5" w:rsidRPr="00AF74C5">
        <w:rPr>
          <w:sz w:val="21"/>
          <w:szCs w:val="21"/>
        </w:rPr>
        <w:tab/>
      </w:r>
      <w:r w:rsidR="00AF74C5" w:rsidRPr="00AF74C5">
        <w:rPr>
          <w:sz w:val="21"/>
          <w:szCs w:val="21"/>
        </w:rPr>
        <w:tab/>
      </w:r>
      <w:r w:rsidR="00AF74C5" w:rsidRPr="00AF74C5">
        <w:rPr>
          <w:sz w:val="21"/>
          <w:szCs w:val="21"/>
        </w:rPr>
        <w:tab/>
      </w:r>
      <w:r>
        <w:rPr>
          <w:sz w:val="21"/>
          <w:szCs w:val="21"/>
        </w:rPr>
        <w:t xml:space="preserve">          </w:t>
      </w:r>
      <w:r w:rsidR="00794256">
        <w:rPr>
          <w:sz w:val="21"/>
          <w:szCs w:val="21"/>
        </w:rPr>
        <w:t>2015</w:t>
      </w:r>
      <w:r>
        <w:rPr>
          <w:sz w:val="21"/>
          <w:szCs w:val="21"/>
        </w:rPr>
        <w:t xml:space="preserve"> - 2016</w:t>
      </w:r>
    </w:p>
    <w:bookmarkEnd w:id="18"/>
    <w:p w14:paraId="194A64A8" w14:textId="05C3E0FE" w:rsidR="008F623B" w:rsidRPr="00B47F9D" w:rsidRDefault="008F623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color w:val="365F91"/>
          <w:sz w:val="28"/>
          <w:szCs w:val="28"/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Additional Information</w:t>
      </w:r>
    </w:p>
    <w:tbl>
      <w:tblPr>
        <w:tblW w:w="0" w:type="auto"/>
        <w:tblInd w:w="993" w:type="dxa"/>
        <w:tblLook w:val="00A0" w:firstRow="1" w:lastRow="0" w:firstColumn="1" w:lastColumn="0" w:noHBand="0" w:noVBand="0"/>
      </w:tblPr>
      <w:tblGrid>
        <w:gridCol w:w="1701"/>
        <w:gridCol w:w="7512"/>
      </w:tblGrid>
      <w:tr w:rsidR="003524F5" w:rsidRPr="005378AA" w14:paraId="18DD906E" w14:textId="77777777" w:rsidTr="00D019FF">
        <w:trPr>
          <w:trHeight w:val="352"/>
        </w:trPr>
        <w:tc>
          <w:tcPr>
            <w:tcW w:w="1701" w:type="dxa"/>
          </w:tcPr>
          <w:p w14:paraId="3C4B2B52" w14:textId="77777777" w:rsidR="003524F5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3524F5">
              <w:rPr>
                <w:rFonts w:asciiTheme="majorHAnsi" w:hAnsiTheme="majorHAnsi"/>
                <w:b/>
                <w:sz w:val="21"/>
                <w:szCs w:val="21"/>
              </w:rPr>
              <w:t>Licences:</w:t>
            </w:r>
          </w:p>
        </w:tc>
        <w:tc>
          <w:tcPr>
            <w:tcW w:w="7512" w:type="dxa"/>
          </w:tcPr>
          <w:p w14:paraId="2AC9C028" w14:textId="1FABB7AC" w:rsidR="003524F5" w:rsidRDefault="003524F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NZ Drivers Licence</w:t>
            </w:r>
          </w:p>
        </w:tc>
      </w:tr>
      <w:tr w:rsidR="00AF74C5" w:rsidRPr="005378AA" w14:paraId="1E3F37F7" w14:textId="77777777" w:rsidTr="00D019FF">
        <w:trPr>
          <w:trHeight w:val="352"/>
        </w:trPr>
        <w:tc>
          <w:tcPr>
            <w:tcW w:w="1701" w:type="dxa"/>
          </w:tcPr>
          <w:p w14:paraId="06FA93E5" w14:textId="77777777" w:rsidR="00AF74C5" w:rsidRDefault="00AF74C5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References:</w:t>
            </w:r>
          </w:p>
        </w:tc>
        <w:tc>
          <w:tcPr>
            <w:tcW w:w="7512" w:type="dxa"/>
          </w:tcPr>
          <w:p w14:paraId="56087A0D" w14:textId="77777777" w:rsidR="00AF74C5" w:rsidRDefault="00AF74C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Available on request</w:t>
            </w:r>
          </w:p>
        </w:tc>
      </w:tr>
      <w:tr w:rsidR="008F623B" w:rsidRPr="005378AA" w14:paraId="0C078927" w14:textId="77777777" w:rsidTr="00D019FF">
        <w:trPr>
          <w:trHeight w:val="352"/>
        </w:trPr>
        <w:tc>
          <w:tcPr>
            <w:tcW w:w="1701" w:type="dxa"/>
          </w:tcPr>
          <w:p w14:paraId="7A52C024" w14:textId="77777777" w:rsidR="008F623B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8F623B" w:rsidRPr="005378AA">
              <w:rPr>
                <w:rFonts w:asciiTheme="majorHAnsi" w:hAnsiTheme="majorHAnsi"/>
                <w:b/>
                <w:sz w:val="21"/>
                <w:szCs w:val="21"/>
              </w:rPr>
              <w:t>Interests:</w:t>
            </w:r>
          </w:p>
        </w:tc>
        <w:tc>
          <w:tcPr>
            <w:tcW w:w="7512" w:type="dxa"/>
          </w:tcPr>
          <w:p w14:paraId="53A214DF" w14:textId="3E2E5814" w:rsidR="008F623B" w:rsidRPr="005378AA" w:rsidRDefault="00C3191E" w:rsidP="00902F0F">
            <w:pPr>
              <w:spacing w:after="60"/>
              <w:rPr>
                <w:rFonts w:asciiTheme="majorHAnsi" w:hAnsiTheme="majorHAnsi"/>
                <w:sz w:val="21"/>
                <w:szCs w:val="21"/>
                <w:highlight w:val="yellow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Hiking, diving, ice skating</w:t>
            </w:r>
            <w:r w:rsidR="00AE371F">
              <w:rPr>
                <w:rFonts w:asciiTheme="majorHAnsi" w:hAnsiTheme="majorHAnsi"/>
                <w:sz w:val="21"/>
                <w:szCs w:val="21"/>
              </w:rPr>
              <w:t>, the outdoors and personal software development projects</w:t>
            </w:r>
          </w:p>
        </w:tc>
      </w:tr>
    </w:tbl>
    <w:p w14:paraId="1825645A" w14:textId="108E57BF" w:rsidR="008F623B" w:rsidRDefault="008F623B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p w14:paraId="3FC90218" w14:textId="1E1F076B" w:rsidR="00AE371F" w:rsidRDefault="00AE371F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sectPr w:rsidR="00AE371F" w:rsidSect="00FF387F">
      <w:headerReference w:type="default" r:id="rId8"/>
      <w:footerReference w:type="default" r:id="rId9"/>
      <w:pgSz w:w="11906" w:h="16838" w:code="9"/>
      <w:pgMar w:top="567" w:right="849" w:bottom="680" w:left="851" w:header="22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7C7AF" w14:textId="77777777" w:rsidR="00BB21DD" w:rsidRDefault="00BB21DD" w:rsidP="00FF387F">
      <w:pPr>
        <w:spacing w:after="0" w:line="240" w:lineRule="auto"/>
      </w:pPr>
      <w:r>
        <w:separator/>
      </w:r>
    </w:p>
  </w:endnote>
  <w:endnote w:type="continuationSeparator" w:id="0">
    <w:p w14:paraId="3052344E" w14:textId="77777777" w:rsidR="00BB21DD" w:rsidRDefault="00BB21DD" w:rsidP="00FF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kele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 w:cstheme="majorHAnsi"/>
        <w:sz w:val="20"/>
        <w:szCs w:val="20"/>
      </w:rPr>
      <w:id w:val="502869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A20CD" w14:textId="0BC8A90E" w:rsidR="00F2558A" w:rsidRPr="00776C31" w:rsidRDefault="00F2558A">
        <w:pPr>
          <w:pStyle w:val="Footer"/>
          <w:jc w:val="right"/>
          <w:rPr>
            <w:rFonts w:asciiTheme="majorHAnsi" w:hAnsiTheme="majorHAnsi" w:cstheme="majorHAnsi"/>
            <w:sz w:val="20"/>
            <w:szCs w:val="20"/>
          </w:rPr>
        </w:pPr>
        <w:r w:rsidRPr="00776C31">
          <w:rPr>
            <w:rFonts w:asciiTheme="majorHAnsi" w:hAnsiTheme="majorHAnsi" w:cstheme="majorHAnsi"/>
            <w:sz w:val="20"/>
            <w:szCs w:val="20"/>
          </w:rPr>
          <w:t xml:space="preserve">Clyde Shen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021 0811 1443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Page </w: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776C31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="001C3CC0">
          <w:rPr>
            <w:rFonts w:asciiTheme="majorHAnsi" w:hAnsiTheme="majorHAnsi" w:cstheme="majorHAnsi"/>
            <w:noProof/>
            <w:sz w:val="20"/>
            <w:szCs w:val="20"/>
          </w:rPr>
          <w:t>3</w:t>
        </w:r>
        <w:r w:rsidRPr="00776C31">
          <w:rPr>
            <w:rFonts w:asciiTheme="majorHAnsi" w:hAnsiTheme="majorHAnsi" w:cstheme="majorHAnsi"/>
            <w:noProof/>
            <w:sz w:val="20"/>
            <w:szCs w:val="20"/>
          </w:rPr>
          <w:fldChar w:fldCharType="end"/>
        </w:r>
      </w:p>
    </w:sdtContent>
  </w:sdt>
  <w:p w14:paraId="18BDCA74" w14:textId="77777777" w:rsidR="00F2558A" w:rsidRPr="00282F58" w:rsidRDefault="00F2558A" w:rsidP="00FF387F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CC661" w14:textId="77777777" w:rsidR="00BB21DD" w:rsidRDefault="00BB21DD" w:rsidP="00FF387F">
      <w:pPr>
        <w:spacing w:after="0" w:line="240" w:lineRule="auto"/>
      </w:pPr>
      <w:r>
        <w:separator/>
      </w:r>
    </w:p>
  </w:footnote>
  <w:footnote w:type="continuationSeparator" w:id="0">
    <w:p w14:paraId="313919AC" w14:textId="77777777" w:rsidR="00BB21DD" w:rsidRDefault="00BB21DD" w:rsidP="00FF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66E21" w14:textId="77777777" w:rsidR="00F2558A" w:rsidRDefault="00F2558A" w:rsidP="00FF387F">
    <w:pPr>
      <w:pStyle w:val="Header"/>
      <w:jc w:val="right"/>
    </w:pPr>
    <w:r>
      <w:rPr>
        <w:noProof/>
        <w:lang w:val="en-NZ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F5C7D6" wp14:editId="350016BD">
              <wp:simplePos x="0" y="0"/>
              <wp:positionH relativeFrom="column">
                <wp:posOffset>-24130</wp:posOffset>
              </wp:positionH>
              <wp:positionV relativeFrom="page">
                <wp:posOffset>360045</wp:posOffset>
              </wp:positionV>
              <wp:extent cx="568960" cy="9935845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9935845"/>
                      </a:xfrm>
                      <a:prstGeom prst="rect">
                        <a:avLst/>
                      </a:prstGeom>
                      <a:solidFill>
                        <a:srgbClr val="001E66">
                          <a:alpha val="80000"/>
                        </a:srgbClr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8742234" id="Rectangle 4" o:spid="_x0000_s1026" style="position:absolute;margin-left:-1.9pt;margin-top:28.35pt;width:44.8pt;height:78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" fillcolor="#001e66" stroked="f">
              <v:fill opacity="52428f"/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8C8A4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65296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812BB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1FA9E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67857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BE58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912E1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84C17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0C6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4A2E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B2C0F74"/>
    <w:lvl w:ilvl="0">
      <w:start w:val="1"/>
      <w:numFmt w:val="bullet"/>
      <w:pStyle w:val="List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11" w15:restartNumberingAfterBreak="0">
    <w:nsid w:val="02B800A1"/>
    <w:multiLevelType w:val="hybridMultilevel"/>
    <w:tmpl w:val="78DAB83E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04276F73"/>
    <w:multiLevelType w:val="hybridMultilevel"/>
    <w:tmpl w:val="3A7AA8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C1B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Berkeley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775F1"/>
    <w:multiLevelType w:val="hybridMultilevel"/>
    <w:tmpl w:val="FBBE5D08"/>
    <w:lvl w:ilvl="0" w:tplc="A46C75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D328FE"/>
    <w:multiLevelType w:val="hybridMultilevel"/>
    <w:tmpl w:val="9D1CA7F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12EA7EA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 w15:restartNumberingAfterBreak="0">
    <w:nsid w:val="0E923BC1"/>
    <w:multiLevelType w:val="hybridMultilevel"/>
    <w:tmpl w:val="97F411AC"/>
    <w:lvl w:ilvl="0" w:tplc="004A5BAE">
      <w:start w:val="1994"/>
      <w:numFmt w:val="bullet"/>
      <w:lvlText w:val="-"/>
      <w:lvlJc w:val="left"/>
      <w:pPr>
        <w:ind w:left="193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6" w15:restartNumberingAfterBreak="0">
    <w:nsid w:val="22C216D5"/>
    <w:multiLevelType w:val="hybridMultilevel"/>
    <w:tmpl w:val="172093C0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378597B"/>
    <w:multiLevelType w:val="hybridMultilevel"/>
    <w:tmpl w:val="55225200"/>
    <w:lvl w:ilvl="0" w:tplc="8C0E62A2">
      <w:start w:val="2015"/>
      <w:numFmt w:val="bullet"/>
      <w:lvlText w:val="-"/>
      <w:lvlJc w:val="left"/>
      <w:pPr>
        <w:ind w:left="4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8" w15:restartNumberingAfterBreak="0">
    <w:nsid w:val="3C762CF5"/>
    <w:multiLevelType w:val="hybridMultilevel"/>
    <w:tmpl w:val="7A50D7CA"/>
    <w:lvl w:ilvl="0" w:tplc="D8549B50">
      <w:numFmt w:val="bullet"/>
      <w:pStyle w:val="Headlinebullet"/>
      <w:lvlText w:val="•"/>
      <w:lvlJc w:val="left"/>
      <w:pPr>
        <w:ind w:left="1494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Berkeley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Berkeley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Berkeley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40E9705A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20" w15:restartNumberingAfterBreak="0">
    <w:nsid w:val="417039E5"/>
    <w:multiLevelType w:val="hybridMultilevel"/>
    <w:tmpl w:val="DFA8EA4E"/>
    <w:lvl w:ilvl="0" w:tplc="4AC00530">
      <w:start w:val="1"/>
      <w:numFmt w:val="bullet"/>
      <w:pStyle w:val="Bulletindent"/>
      <w:lvlText w:val=""/>
      <w:lvlJc w:val="left"/>
      <w:pPr>
        <w:ind w:left="163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1" w15:restartNumberingAfterBreak="0">
    <w:nsid w:val="428C4758"/>
    <w:multiLevelType w:val="hybridMultilevel"/>
    <w:tmpl w:val="85C09932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6FF6D63"/>
    <w:multiLevelType w:val="hybridMultilevel"/>
    <w:tmpl w:val="6DE6AA26"/>
    <w:lvl w:ilvl="0" w:tplc="04090001">
      <w:start w:val="1"/>
      <w:numFmt w:val="bullet"/>
      <w:lvlText w:val=""/>
      <w:lvlJc w:val="left"/>
      <w:pPr>
        <w:tabs>
          <w:tab w:val="num" w:pos="354"/>
        </w:tabs>
        <w:ind w:left="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23" w15:restartNumberingAfterBreak="0">
    <w:nsid w:val="483023B2"/>
    <w:multiLevelType w:val="hybridMultilevel"/>
    <w:tmpl w:val="86981224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8EC5A74"/>
    <w:multiLevelType w:val="hybridMultilevel"/>
    <w:tmpl w:val="9C329826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5025CD"/>
    <w:multiLevelType w:val="hybridMultilevel"/>
    <w:tmpl w:val="EA42899A"/>
    <w:lvl w:ilvl="0" w:tplc="32BCB1F8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BA19B4"/>
    <w:multiLevelType w:val="hybridMultilevel"/>
    <w:tmpl w:val="7428896C"/>
    <w:lvl w:ilvl="0" w:tplc="CF0824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E1499"/>
    <w:multiLevelType w:val="hybridMultilevel"/>
    <w:tmpl w:val="31EA50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rkeley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rkeley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rkeley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37F42"/>
    <w:multiLevelType w:val="hybridMultilevel"/>
    <w:tmpl w:val="ACF48B1C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2CC654B"/>
    <w:multiLevelType w:val="hybridMultilevel"/>
    <w:tmpl w:val="E6560390"/>
    <w:lvl w:ilvl="0" w:tplc="A860068C">
      <w:start w:val="1"/>
      <w:numFmt w:val="bullet"/>
      <w:pStyle w:val="standard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 w15:restartNumberingAfterBreak="0">
    <w:nsid w:val="66D555AB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31" w15:restartNumberingAfterBreak="0">
    <w:nsid w:val="75144FAA"/>
    <w:multiLevelType w:val="hybridMultilevel"/>
    <w:tmpl w:val="7C3684C2"/>
    <w:lvl w:ilvl="0" w:tplc="F7CE5500">
      <w:start w:val="200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225C4"/>
    <w:multiLevelType w:val="hybridMultilevel"/>
    <w:tmpl w:val="798A0964"/>
    <w:lvl w:ilvl="0" w:tplc="BEDC8BA2">
      <w:start w:val="1"/>
      <w:numFmt w:val="bullet"/>
      <w:lvlText w:val=""/>
      <w:lvlJc w:val="left"/>
      <w:pPr>
        <w:tabs>
          <w:tab w:val="num" w:pos="1532"/>
        </w:tabs>
        <w:ind w:left="1532" w:hanging="397"/>
      </w:pPr>
      <w:rPr>
        <w:rFonts w:ascii="Symbol" w:hAnsi="Symbol" w:hint="default"/>
        <w:b w:val="0"/>
        <w:i w:val="0"/>
        <w:sz w:val="22"/>
        <w:szCs w:val="20"/>
      </w:rPr>
    </w:lvl>
    <w:lvl w:ilvl="1" w:tplc="BEDC8BA2">
      <w:start w:val="1"/>
      <w:numFmt w:val="bullet"/>
      <w:lvlText w:val=""/>
      <w:lvlJc w:val="left"/>
      <w:pPr>
        <w:tabs>
          <w:tab w:val="num" w:pos="1902"/>
        </w:tabs>
        <w:ind w:left="1902" w:hanging="397"/>
      </w:pPr>
      <w:rPr>
        <w:rFonts w:ascii="Symbol" w:hAnsi="Symbol" w:hint="default"/>
        <w:b w:val="0"/>
        <w:i w:val="0"/>
        <w:sz w:val="22"/>
        <w:szCs w:val="20"/>
      </w:rPr>
    </w:lvl>
    <w:lvl w:ilvl="2" w:tplc="D4A2E28A">
      <w:start w:val="42"/>
      <w:numFmt w:val="bullet"/>
      <w:lvlText w:val="-"/>
      <w:lvlJc w:val="left"/>
      <w:pPr>
        <w:tabs>
          <w:tab w:val="num" w:pos="2585"/>
        </w:tabs>
        <w:ind w:left="2585" w:hanging="360"/>
      </w:pPr>
      <w:rPr>
        <w:rFonts w:ascii="Times New Roman" w:eastAsia="Times New Roman" w:hAnsi="Times New Roman" w:cs="Times New Roman"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0"/>
  </w:num>
  <w:num w:numId="4">
    <w:abstractNumId w:val="30"/>
  </w:num>
  <w:num w:numId="5">
    <w:abstractNumId w:val="19"/>
  </w:num>
  <w:num w:numId="6">
    <w:abstractNumId w:val="25"/>
  </w:num>
  <w:num w:numId="7">
    <w:abstractNumId w:val="29"/>
  </w:num>
  <w:num w:numId="8">
    <w:abstractNumId w:val="26"/>
  </w:num>
  <w:num w:numId="9">
    <w:abstractNumId w:val="27"/>
  </w:num>
  <w:num w:numId="10">
    <w:abstractNumId w:val="13"/>
  </w:num>
  <w:num w:numId="11">
    <w:abstractNumId w:val="29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10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2"/>
  </w:num>
  <w:num w:numId="25">
    <w:abstractNumId w:val="14"/>
  </w:num>
  <w:num w:numId="26">
    <w:abstractNumId w:val="29"/>
  </w:num>
  <w:num w:numId="27">
    <w:abstractNumId w:val="22"/>
  </w:num>
  <w:num w:numId="28">
    <w:abstractNumId w:val="17"/>
  </w:num>
  <w:num w:numId="29">
    <w:abstractNumId w:val="15"/>
  </w:num>
  <w:num w:numId="30">
    <w:abstractNumId w:val="31"/>
  </w:num>
  <w:num w:numId="31">
    <w:abstractNumId w:val="28"/>
  </w:num>
  <w:num w:numId="32">
    <w:abstractNumId w:val="24"/>
  </w:num>
  <w:num w:numId="33">
    <w:abstractNumId w:val="23"/>
  </w:num>
  <w:num w:numId="34">
    <w:abstractNumId w:val="16"/>
  </w:num>
  <w:num w:numId="35">
    <w:abstractNumId w:val="11"/>
  </w:num>
  <w:num w:numId="36">
    <w:abstractNumId w:val="21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65"/>
    <w:rsid w:val="0000358D"/>
    <w:rsid w:val="00006F5D"/>
    <w:rsid w:val="000164F5"/>
    <w:rsid w:val="0002414D"/>
    <w:rsid w:val="00047B60"/>
    <w:rsid w:val="00060A9E"/>
    <w:rsid w:val="000613EF"/>
    <w:rsid w:val="000635A0"/>
    <w:rsid w:val="000663A2"/>
    <w:rsid w:val="000A0096"/>
    <w:rsid w:val="000A3086"/>
    <w:rsid w:val="000A3A19"/>
    <w:rsid w:val="000B29F4"/>
    <w:rsid w:val="000B77E9"/>
    <w:rsid w:val="000C54E4"/>
    <w:rsid w:val="000C7D74"/>
    <w:rsid w:val="000E32EF"/>
    <w:rsid w:val="000E57B2"/>
    <w:rsid w:val="000E5D36"/>
    <w:rsid w:val="000E78CE"/>
    <w:rsid w:val="000F3C2E"/>
    <w:rsid w:val="001020DA"/>
    <w:rsid w:val="00114434"/>
    <w:rsid w:val="00125206"/>
    <w:rsid w:val="00132000"/>
    <w:rsid w:val="00136ADA"/>
    <w:rsid w:val="00150DD7"/>
    <w:rsid w:val="00165BFC"/>
    <w:rsid w:val="00176F5B"/>
    <w:rsid w:val="00190834"/>
    <w:rsid w:val="00194B6F"/>
    <w:rsid w:val="001A5C5D"/>
    <w:rsid w:val="001A6A85"/>
    <w:rsid w:val="001B214A"/>
    <w:rsid w:val="001B3DA5"/>
    <w:rsid w:val="001B6730"/>
    <w:rsid w:val="001C3CC0"/>
    <w:rsid w:val="001D2EEE"/>
    <w:rsid w:val="001D63B3"/>
    <w:rsid w:val="001E13F3"/>
    <w:rsid w:val="001E4432"/>
    <w:rsid w:val="001F1B08"/>
    <w:rsid w:val="00202029"/>
    <w:rsid w:val="00202C56"/>
    <w:rsid w:val="002079DB"/>
    <w:rsid w:val="002177DA"/>
    <w:rsid w:val="002268C3"/>
    <w:rsid w:val="0023586E"/>
    <w:rsid w:val="00245BCC"/>
    <w:rsid w:val="00254B0B"/>
    <w:rsid w:val="00280FDE"/>
    <w:rsid w:val="00281614"/>
    <w:rsid w:val="00285509"/>
    <w:rsid w:val="00286E07"/>
    <w:rsid w:val="0029512A"/>
    <w:rsid w:val="002C5226"/>
    <w:rsid w:val="002C5F70"/>
    <w:rsid w:val="002D3C4E"/>
    <w:rsid w:val="002E2B0D"/>
    <w:rsid w:val="002F5D33"/>
    <w:rsid w:val="002F7C70"/>
    <w:rsid w:val="00306F76"/>
    <w:rsid w:val="00314980"/>
    <w:rsid w:val="00327C0A"/>
    <w:rsid w:val="003310A5"/>
    <w:rsid w:val="00332260"/>
    <w:rsid w:val="00334051"/>
    <w:rsid w:val="00342263"/>
    <w:rsid w:val="0034471D"/>
    <w:rsid w:val="003524F5"/>
    <w:rsid w:val="003565DA"/>
    <w:rsid w:val="0037232B"/>
    <w:rsid w:val="0037399C"/>
    <w:rsid w:val="00382C6F"/>
    <w:rsid w:val="00384FB5"/>
    <w:rsid w:val="003C3F86"/>
    <w:rsid w:val="003D7CEB"/>
    <w:rsid w:val="003E76CF"/>
    <w:rsid w:val="004103E3"/>
    <w:rsid w:val="0041422C"/>
    <w:rsid w:val="004569AC"/>
    <w:rsid w:val="00457BE9"/>
    <w:rsid w:val="00466D05"/>
    <w:rsid w:val="00480002"/>
    <w:rsid w:val="00496DEE"/>
    <w:rsid w:val="004C25C5"/>
    <w:rsid w:val="004C4C2E"/>
    <w:rsid w:val="004C6E59"/>
    <w:rsid w:val="004D4D64"/>
    <w:rsid w:val="004E1FD5"/>
    <w:rsid w:val="005077A4"/>
    <w:rsid w:val="005101C7"/>
    <w:rsid w:val="005316EB"/>
    <w:rsid w:val="00533CC3"/>
    <w:rsid w:val="005378AA"/>
    <w:rsid w:val="00542C5A"/>
    <w:rsid w:val="00560E2B"/>
    <w:rsid w:val="005655BB"/>
    <w:rsid w:val="005672B8"/>
    <w:rsid w:val="00567881"/>
    <w:rsid w:val="00585171"/>
    <w:rsid w:val="00585BBD"/>
    <w:rsid w:val="005B3183"/>
    <w:rsid w:val="005B4477"/>
    <w:rsid w:val="005D0A8D"/>
    <w:rsid w:val="005E313D"/>
    <w:rsid w:val="005F3F64"/>
    <w:rsid w:val="005F6988"/>
    <w:rsid w:val="006153FB"/>
    <w:rsid w:val="00623D3F"/>
    <w:rsid w:val="00635F56"/>
    <w:rsid w:val="00645B0A"/>
    <w:rsid w:val="00646493"/>
    <w:rsid w:val="006667B6"/>
    <w:rsid w:val="0067114C"/>
    <w:rsid w:val="006739D0"/>
    <w:rsid w:val="006824E8"/>
    <w:rsid w:val="006850F0"/>
    <w:rsid w:val="0069474E"/>
    <w:rsid w:val="0069489E"/>
    <w:rsid w:val="006A1340"/>
    <w:rsid w:val="006A2D5F"/>
    <w:rsid w:val="006A3D38"/>
    <w:rsid w:val="006A59AE"/>
    <w:rsid w:val="006B2A1B"/>
    <w:rsid w:val="006B2F73"/>
    <w:rsid w:val="006C4CDB"/>
    <w:rsid w:val="006E5199"/>
    <w:rsid w:val="006F7CAC"/>
    <w:rsid w:val="00701CC4"/>
    <w:rsid w:val="00712BE1"/>
    <w:rsid w:val="0071497B"/>
    <w:rsid w:val="00714F3B"/>
    <w:rsid w:val="00717241"/>
    <w:rsid w:val="0072100F"/>
    <w:rsid w:val="00733290"/>
    <w:rsid w:val="0073701A"/>
    <w:rsid w:val="00741DB0"/>
    <w:rsid w:val="00751874"/>
    <w:rsid w:val="00752D14"/>
    <w:rsid w:val="00757861"/>
    <w:rsid w:val="00761629"/>
    <w:rsid w:val="007706A2"/>
    <w:rsid w:val="00774361"/>
    <w:rsid w:val="00776C31"/>
    <w:rsid w:val="00786D02"/>
    <w:rsid w:val="00790CE3"/>
    <w:rsid w:val="00794256"/>
    <w:rsid w:val="0079603F"/>
    <w:rsid w:val="0079793F"/>
    <w:rsid w:val="007A5FD9"/>
    <w:rsid w:val="007B49EC"/>
    <w:rsid w:val="007C40DB"/>
    <w:rsid w:val="007C6247"/>
    <w:rsid w:val="007D38EF"/>
    <w:rsid w:val="007E07FC"/>
    <w:rsid w:val="007E3D08"/>
    <w:rsid w:val="007F076D"/>
    <w:rsid w:val="007F7670"/>
    <w:rsid w:val="00801358"/>
    <w:rsid w:val="00812D80"/>
    <w:rsid w:val="008204A4"/>
    <w:rsid w:val="008232A6"/>
    <w:rsid w:val="008336EF"/>
    <w:rsid w:val="00840C85"/>
    <w:rsid w:val="00840E30"/>
    <w:rsid w:val="0084209A"/>
    <w:rsid w:val="00842271"/>
    <w:rsid w:val="00846618"/>
    <w:rsid w:val="00847858"/>
    <w:rsid w:val="00851F85"/>
    <w:rsid w:val="00856933"/>
    <w:rsid w:val="0086587D"/>
    <w:rsid w:val="008664DE"/>
    <w:rsid w:val="00867D89"/>
    <w:rsid w:val="0087656F"/>
    <w:rsid w:val="008825EB"/>
    <w:rsid w:val="00885D74"/>
    <w:rsid w:val="008A2D84"/>
    <w:rsid w:val="008C4532"/>
    <w:rsid w:val="008D01A6"/>
    <w:rsid w:val="008D7065"/>
    <w:rsid w:val="008F55F9"/>
    <w:rsid w:val="008F623B"/>
    <w:rsid w:val="00902F0F"/>
    <w:rsid w:val="00904D30"/>
    <w:rsid w:val="00913264"/>
    <w:rsid w:val="00926BA7"/>
    <w:rsid w:val="00933F33"/>
    <w:rsid w:val="0093595F"/>
    <w:rsid w:val="0094006B"/>
    <w:rsid w:val="0095229C"/>
    <w:rsid w:val="0097169B"/>
    <w:rsid w:val="00981349"/>
    <w:rsid w:val="00983218"/>
    <w:rsid w:val="00984489"/>
    <w:rsid w:val="009903EE"/>
    <w:rsid w:val="009A2B18"/>
    <w:rsid w:val="009B5551"/>
    <w:rsid w:val="009C512C"/>
    <w:rsid w:val="009C584F"/>
    <w:rsid w:val="009D2B43"/>
    <w:rsid w:val="009D679F"/>
    <w:rsid w:val="009E0E84"/>
    <w:rsid w:val="009E110C"/>
    <w:rsid w:val="009E4BD0"/>
    <w:rsid w:val="009E5CF3"/>
    <w:rsid w:val="009F3290"/>
    <w:rsid w:val="00A00A4B"/>
    <w:rsid w:val="00A04A8F"/>
    <w:rsid w:val="00A0765A"/>
    <w:rsid w:val="00A25C0D"/>
    <w:rsid w:val="00A30CC2"/>
    <w:rsid w:val="00A503AC"/>
    <w:rsid w:val="00A50C6A"/>
    <w:rsid w:val="00A62AA5"/>
    <w:rsid w:val="00A63544"/>
    <w:rsid w:val="00A63855"/>
    <w:rsid w:val="00A66E99"/>
    <w:rsid w:val="00A8371C"/>
    <w:rsid w:val="00A90477"/>
    <w:rsid w:val="00A92291"/>
    <w:rsid w:val="00A93147"/>
    <w:rsid w:val="00AA5C6D"/>
    <w:rsid w:val="00AC39DB"/>
    <w:rsid w:val="00AC5BF1"/>
    <w:rsid w:val="00AE371F"/>
    <w:rsid w:val="00AE49B5"/>
    <w:rsid w:val="00AE6789"/>
    <w:rsid w:val="00AF74C5"/>
    <w:rsid w:val="00B0449D"/>
    <w:rsid w:val="00B15DD1"/>
    <w:rsid w:val="00B212C4"/>
    <w:rsid w:val="00B23BA2"/>
    <w:rsid w:val="00B344B5"/>
    <w:rsid w:val="00B3777E"/>
    <w:rsid w:val="00B47F9D"/>
    <w:rsid w:val="00B547BB"/>
    <w:rsid w:val="00B56645"/>
    <w:rsid w:val="00B62DFD"/>
    <w:rsid w:val="00B74EEA"/>
    <w:rsid w:val="00B8645B"/>
    <w:rsid w:val="00B8756F"/>
    <w:rsid w:val="00B91470"/>
    <w:rsid w:val="00BA0D85"/>
    <w:rsid w:val="00BA1447"/>
    <w:rsid w:val="00BB21DD"/>
    <w:rsid w:val="00BB6C9E"/>
    <w:rsid w:val="00BB7DC6"/>
    <w:rsid w:val="00BD378F"/>
    <w:rsid w:val="00BD3D00"/>
    <w:rsid w:val="00BE6F34"/>
    <w:rsid w:val="00C0117C"/>
    <w:rsid w:val="00C02CA4"/>
    <w:rsid w:val="00C1176A"/>
    <w:rsid w:val="00C16A0D"/>
    <w:rsid w:val="00C3191E"/>
    <w:rsid w:val="00C433DD"/>
    <w:rsid w:val="00C55816"/>
    <w:rsid w:val="00C57FA0"/>
    <w:rsid w:val="00C816B9"/>
    <w:rsid w:val="00C81904"/>
    <w:rsid w:val="00C83D55"/>
    <w:rsid w:val="00C87A70"/>
    <w:rsid w:val="00CA60FC"/>
    <w:rsid w:val="00CA6151"/>
    <w:rsid w:val="00CB11AD"/>
    <w:rsid w:val="00CB2B06"/>
    <w:rsid w:val="00CC658C"/>
    <w:rsid w:val="00CC7C5C"/>
    <w:rsid w:val="00CD386E"/>
    <w:rsid w:val="00CE46DE"/>
    <w:rsid w:val="00CE7342"/>
    <w:rsid w:val="00D019FF"/>
    <w:rsid w:val="00D125C5"/>
    <w:rsid w:val="00D342B6"/>
    <w:rsid w:val="00D430F5"/>
    <w:rsid w:val="00D50BB2"/>
    <w:rsid w:val="00D60E5B"/>
    <w:rsid w:val="00D631B6"/>
    <w:rsid w:val="00D6767D"/>
    <w:rsid w:val="00D74AC1"/>
    <w:rsid w:val="00D92C68"/>
    <w:rsid w:val="00D96A5F"/>
    <w:rsid w:val="00DB0548"/>
    <w:rsid w:val="00DB3570"/>
    <w:rsid w:val="00DC3E68"/>
    <w:rsid w:val="00DC6981"/>
    <w:rsid w:val="00DD0058"/>
    <w:rsid w:val="00DD1C23"/>
    <w:rsid w:val="00DD50B4"/>
    <w:rsid w:val="00DE0F52"/>
    <w:rsid w:val="00DF3591"/>
    <w:rsid w:val="00DF52B6"/>
    <w:rsid w:val="00E037B8"/>
    <w:rsid w:val="00E11A8C"/>
    <w:rsid w:val="00E121B2"/>
    <w:rsid w:val="00E215DD"/>
    <w:rsid w:val="00E21C7A"/>
    <w:rsid w:val="00E345D8"/>
    <w:rsid w:val="00E44658"/>
    <w:rsid w:val="00E61060"/>
    <w:rsid w:val="00E7416C"/>
    <w:rsid w:val="00E77D5B"/>
    <w:rsid w:val="00E82D92"/>
    <w:rsid w:val="00EA5ED3"/>
    <w:rsid w:val="00ED4F17"/>
    <w:rsid w:val="00EE73E2"/>
    <w:rsid w:val="00EF133F"/>
    <w:rsid w:val="00F00CE8"/>
    <w:rsid w:val="00F232C1"/>
    <w:rsid w:val="00F2558A"/>
    <w:rsid w:val="00F3383C"/>
    <w:rsid w:val="00F416E3"/>
    <w:rsid w:val="00F91269"/>
    <w:rsid w:val="00F9143F"/>
    <w:rsid w:val="00F914C0"/>
    <w:rsid w:val="00FA18A6"/>
    <w:rsid w:val="00FB4CFE"/>
    <w:rsid w:val="00FB731D"/>
    <w:rsid w:val="00FB7997"/>
    <w:rsid w:val="00FF38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9"/>
    </o:shapedefaults>
    <o:shapelayout v:ext="edit">
      <o:idmap v:ext="edit" data="1"/>
    </o:shapelayout>
  </w:shapeDefaults>
  <w:decimalSymbol w:val="."/>
  <w:listSeparator w:val=","/>
  <w14:docId w14:val="2A909D55"/>
  <w15:docId w15:val="{CEC990A7-F130-4B70-90AB-E811D637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2B6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0E57B2"/>
    <w:pPr>
      <w:keepNext/>
      <w:spacing w:after="60" w:line="240" w:lineRule="auto"/>
      <w:jc w:val="center"/>
      <w:outlineLvl w:val="0"/>
    </w:pPr>
    <w:rPr>
      <w:rFonts w:eastAsia="Times New Roman"/>
      <w:b/>
      <w:bCs/>
      <w:kern w:val="32"/>
      <w:sz w:val="4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C21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2568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25683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A44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reerPathJobTitle">
    <w:name w:val="Career Path Job Title"/>
    <w:basedOn w:val="Normal"/>
    <w:next w:val="Normal"/>
    <w:qFormat/>
    <w:rsid w:val="000872B1"/>
    <w:pPr>
      <w:spacing w:before="60" w:after="0" w:line="240" w:lineRule="auto"/>
      <w:ind w:left="1134"/>
      <w:jc w:val="both"/>
    </w:pPr>
    <w:rPr>
      <w:rFonts w:cs="Arial"/>
    </w:rPr>
  </w:style>
  <w:style w:type="character" w:styleId="PageNumber">
    <w:name w:val="page number"/>
    <w:basedOn w:val="DefaultParagraphFont"/>
    <w:rsid w:val="00403B09"/>
  </w:style>
  <w:style w:type="paragraph" w:styleId="BalloonText">
    <w:name w:val="Balloon Text"/>
    <w:basedOn w:val="Normal"/>
    <w:semiHidden/>
    <w:rsid w:val="00C56C25"/>
    <w:rPr>
      <w:rFonts w:ascii="Tahoma" w:hAnsi="Tahoma" w:cs="Tahoma"/>
      <w:sz w:val="16"/>
      <w:szCs w:val="16"/>
    </w:rPr>
  </w:style>
  <w:style w:type="paragraph" w:customStyle="1" w:styleId="Bulletindent">
    <w:name w:val="Bullet indent"/>
    <w:basedOn w:val="Normal"/>
    <w:qFormat/>
    <w:rsid w:val="002275F1"/>
    <w:pPr>
      <w:numPr>
        <w:numId w:val="3"/>
      </w:numPr>
      <w:spacing w:after="60" w:line="240" w:lineRule="auto"/>
    </w:pPr>
    <w:rPr>
      <w:rFonts w:eastAsia="Cambria"/>
      <w:szCs w:val="24"/>
      <w:lang w:val="en-US"/>
    </w:rPr>
  </w:style>
  <w:style w:type="paragraph" w:styleId="BodyText">
    <w:name w:val="Body Text"/>
    <w:basedOn w:val="Normal"/>
    <w:link w:val="BodyTextChar"/>
    <w:rsid w:val="000A6AD5"/>
    <w:pPr>
      <w:spacing w:after="180" w:line="240" w:lineRule="atLeast"/>
    </w:pPr>
    <w:rPr>
      <w:rFonts w:ascii="Berkeley" w:eastAsia="Times New Roman" w:hAnsi="Berkeley"/>
      <w:sz w:val="24"/>
      <w:szCs w:val="20"/>
      <w:lang w:val="en-NZ" w:eastAsia="en-GB"/>
    </w:rPr>
  </w:style>
  <w:style w:type="character" w:customStyle="1" w:styleId="BodyTextChar">
    <w:name w:val="Body Text Char"/>
    <w:basedOn w:val="DefaultParagraphFont"/>
    <w:link w:val="BodyText"/>
    <w:rsid w:val="000A6AD5"/>
    <w:rPr>
      <w:rFonts w:ascii="Berkeley" w:eastAsia="Times New Roman" w:hAnsi="Berkeley"/>
      <w:sz w:val="24"/>
      <w:lang w:val="en-NZ" w:eastAsia="en-GB"/>
    </w:rPr>
  </w:style>
  <w:style w:type="paragraph" w:customStyle="1" w:styleId="standardbullet">
    <w:name w:val="standard bullet"/>
    <w:basedOn w:val="Normal"/>
    <w:qFormat/>
    <w:rsid w:val="001D668D"/>
    <w:pPr>
      <w:numPr>
        <w:numId w:val="7"/>
      </w:numPr>
      <w:spacing w:before="60" w:after="0" w:line="240" w:lineRule="auto"/>
      <w:ind w:right="-142"/>
    </w:pPr>
  </w:style>
  <w:style w:type="paragraph" w:customStyle="1" w:styleId="Headlinebullet">
    <w:name w:val="Headline bullet"/>
    <w:basedOn w:val="Normal"/>
    <w:qFormat/>
    <w:rsid w:val="001D668D"/>
    <w:pPr>
      <w:numPr>
        <w:numId w:val="1"/>
      </w:numPr>
      <w:tabs>
        <w:tab w:val="left" w:pos="1560"/>
      </w:tabs>
      <w:spacing w:before="60" w:after="0" w:line="240" w:lineRule="auto"/>
    </w:pPr>
  </w:style>
  <w:style w:type="paragraph" w:styleId="ListBullet">
    <w:name w:val="List Bullet"/>
    <w:basedOn w:val="Normal"/>
    <w:rsid w:val="009343BF"/>
    <w:pPr>
      <w:numPr>
        <w:numId w:val="12"/>
      </w:numPr>
      <w:contextualSpacing/>
    </w:pPr>
  </w:style>
  <w:style w:type="character" w:customStyle="1" w:styleId="Heading1Char">
    <w:name w:val="Heading 1 Char"/>
    <w:basedOn w:val="DefaultParagraphFont"/>
    <w:link w:val="Heading1"/>
    <w:rsid w:val="000E57B2"/>
    <w:rPr>
      <w:rFonts w:eastAsia="Times New Roman"/>
      <w:b/>
      <w:bCs/>
      <w:kern w:val="32"/>
      <w:sz w:val="48"/>
      <w:szCs w:val="32"/>
      <w:lang w:val="en-US"/>
    </w:rPr>
  </w:style>
  <w:style w:type="character" w:customStyle="1" w:styleId="apple-converted-space">
    <w:name w:val="apple-converted-space"/>
    <w:basedOn w:val="DefaultParagraphFont"/>
    <w:rsid w:val="00786D02"/>
  </w:style>
  <w:style w:type="paragraph" w:styleId="ListParagraph">
    <w:name w:val="List Paragraph"/>
    <w:basedOn w:val="Normal"/>
    <w:qFormat/>
    <w:rsid w:val="00384FB5"/>
    <w:pPr>
      <w:ind w:left="720"/>
      <w:contextualSpacing/>
    </w:pPr>
  </w:style>
  <w:style w:type="paragraph" w:customStyle="1" w:styleId="p1">
    <w:name w:val="p1"/>
    <w:basedOn w:val="Normal"/>
    <w:rsid w:val="00567881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56788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F55F9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semiHidden/>
    <w:rsid w:val="00331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\Documents\CV%20Templates\Jo%20Modern%20line%20down%20side%20ltblu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924AC4-9D88-4549-8353-CE7CF9C79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 Modern line down side ltblue</Template>
  <TotalTime>18</TotalTime>
  <Pages>3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O'Connor</dc:creator>
  <cp:keywords/>
  <dc:description/>
  <cp:lastModifiedBy>Clyde Shen</cp:lastModifiedBy>
  <cp:revision>3</cp:revision>
  <cp:lastPrinted>2016-07-25T21:52:00Z</cp:lastPrinted>
  <dcterms:created xsi:type="dcterms:W3CDTF">2018-03-06T22:50:00Z</dcterms:created>
  <dcterms:modified xsi:type="dcterms:W3CDTF">2018-07-22T01:42:00Z</dcterms:modified>
</cp:coreProperties>
</file>